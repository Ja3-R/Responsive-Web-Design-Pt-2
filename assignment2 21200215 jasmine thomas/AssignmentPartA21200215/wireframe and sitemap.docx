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"/>
        <w:gridCol w:w="10640"/>
      </w:tblGrid>
      <w:tr w:rsidR="00A0722F" w:rsidRPr="00127C5F" w14:paraId="4FED4737" w14:textId="77777777" w:rsidTr="009D180E">
        <w:trPr>
          <w:trHeight w:val="14243"/>
        </w:trPr>
        <w:tc>
          <w:tcPr>
            <w:tcW w:w="206" w:type="dxa"/>
            <w:shd w:val="clear" w:color="auto" w:fill="B70DA3" w:themeFill="accent2"/>
            <w:tcMar>
              <w:left w:w="0" w:type="dxa"/>
              <w:right w:w="0" w:type="dxa"/>
            </w:tcMar>
          </w:tcPr>
          <w:p w14:paraId="222367FE" w14:textId="77777777" w:rsidR="004D4571" w:rsidRPr="00127C5F" w:rsidRDefault="004D4571" w:rsidP="00BD73DD">
            <w:pPr>
              <w:rPr>
                <w:color w:val="E36C0A" w:themeColor="accent6" w:themeShade="BF"/>
              </w:rPr>
            </w:pPr>
          </w:p>
        </w:tc>
        <w:tc>
          <w:tcPr>
            <w:tcW w:w="106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593259" w14:textId="77777777" w:rsidR="004D4571" w:rsidRPr="00127C5F" w:rsidRDefault="009D180E" w:rsidP="009D180E">
            <w:pPr>
              <w:jc w:val="center"/>
              <w:rPr>
                <w:color w:val="E36C0A" w:themeColor="accent6" w:themeShade="BF"/>
              </w:rPr>
            </w:pPr>
            <w:r>
              <w:rPr>
                <w:noProof/>
                <w:color w:val="E36C0A" w:themeColor="accent6" w:themeShade="BF"/>
              </w:rPr>
              <mc:AlternateContent>
                <mc:Choice Requires="wpg">
                  <w:drawing>
                    <wp:inline distT="0" distB="0" distL="0" distR="0" wp14:anchorId="6A40404C" wp14:editId="3DEF9EF1">
                      <wp:extent cx="5224107" cy="6127845"/>
                      <wp:effectExtent l="0" t="0" r="0" b="6350"/>
                      <wp:docPr id="1" name="Group 1" descr="colorful round shap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24107" cy="6127845"/>
                                <a:chOff x="0" y="0"/>
                                <a:chExt cx="5224107" cy="6127845"/>
                              </a:xfrm>
                            </wpg:grpSpPr>
                            <wps:wsp>
                              <wps:cNvPr id="171" name="Oval 171"/>
                              <wps:cNvSpPr/>
                              <wps:spPr>
                                <a:xfrm>
                                  <a:off x="0" y="0"/>
                                  <a:ext cx="3876675" cy="3876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8A56B9" w14:textId="1A44F26E" w:rsidR="00F7167D" w:rsidRDefault="00782379" w:rsidP="00782379">
                                    <w:pPr>
                                      <w:pStyle w:val="Heading1"/>
                                      <w:jc w:val="left"/>
                                      <w:rPr>
                                        <w:rStyle w:val="Heading2Char"/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rStyle w:val="Heading2Char"/>
                                        <w:color w:val="1F497D" w:themeColor="text2"/>
                                      </w:rPr>
                                      <w:t xml:space="preserve">Responsive Web Design </w:t>
                                    </w:r>
                                  </w:p>
                                  <w:p w14:paraId="04488CEF" w14:textId="77777777" w:rsidR="00782379" w:rsidRPr="00782379" w:rsidRDefault="00782379" w:rsidP="00782379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Oval 172"/>
                              <wps:cNvSpPr/>
                              <wps:spPr>
                                <a:xfrm>
                                  <a:off x="1937982" y="2579427"/>
                                  <a:ext cx="3286125" cy="3286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alpha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092DDB" w14:textId="749756CA" w:rsidR="00F7167D" w:rsidRPr="009D180E" w:rsidRDefault="00782379" w:rsidP="00F7167D">
                                    <w:pPr>
                                      <w:pStyle w:val="Heading3"/>
                                      <w:spacing w:before="0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Jasmine Thomas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ab/>
                                      <w:t>21200215</w:t>
                                    </w:r>
                                  </w:p>
                                  <w:p w14:paraId="36313195" w14:textId="77777777" w:rsidR="00F7167D" w:rsidRPr="009D180E" w:rsidRDefault="00F7167D" w:rsidP="00F7167D">
                                    <w:pPr>
                                      <w:pStyle w:val="Heading3"/>
                                      <w:spacing w:before="0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D180E">
                                      <w:rPr>
                                        <w:color w:val="000000" w:themeColor="text1"/>
                                      </w:rPr>
                                      <w:t>------------------------</w:t>
                                    </w:r>
                                  </w:p>
                                  <w:p w14:paraId="14DBBF8A" w14:textId="77777777" w:rsidR="00782379" w:rsidRDefault="00782379" w:rsidP="00F7167D">
                                    <w:pPr>
                                      <w:pStyle w:val="Heading3"/>
                                      <w:spacing w:before="0" w:line="240" w:lineRule="auto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Assignment </w:t>
                                    </w:r>
                                  </w:p>
                                  <w:p w14:paraId="1847E0E5" w14:textId="0FC85E71" w:rsidR="00F7167D" w:rsidRPr="009D180E" w:rsidRDefault="00782379" w:rsidP="00F7167D">
                                    <w:pPr>
                                      <w:pStyle w:val="Heading3"/>
                                      <w:spacing w:before="0" w:line="240" w:lineRule="auto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Part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>
                                  <a:off x="1433015" y="4790364"/>
                                  <a:ext cx="1337481" cy="13374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F1BFA4" w14:textId="1C3C3B9A" w:rsidR="00DC5A24" w:rsidRPr="009D180E" w:rsidRDefault="00782379" w:rsidP="00DC5A24">
                                    <w:pPr>
                                      <w:pStyle w:val="Heading4"/>
                                      <w:spacing w:line="240" w:lineRule="auto"/>
                                      <w:jc w:val="center"/>
                                      <w:rPr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  <w:t>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40404C" id="Group 1" o:spid="_x0000_s1026" alt="colorful round shapes" style="width:411.35pt;height:482.5pt;mso-position-horizontal-relative:char;mso-position-vertical-relative:line" coordsize="52241,6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">
                      <v:oval id="Oval 171" o:spid="_x0000_s1027" style="position:absolute;width:38766;height:38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" fillcolor="#4bacc6 [3208]" stroked="f" strokeweight="3pt">
                        <v:fill opacity="43947f"/>
                        <v:textbox>
                          <w:txbxContent>
                            <w:p w14:paraId="638A56B9" w14:textId="1A44F26E" w:rsidR="00F7167D" w:rsidRDefault="00782379" w:rsidP="00782379">
                              <w:pPr>
                                <w:pStyle w:val="Heading1"/>
                                <w:jc w:val="left"/>
                                <w:rPr>
                                  <w:rStyle w:val="Heading2Char"/>
                                  <w:color w:val="1F497D" w:themeColor="text2"/>
                                </w:rPr>
                              </w:pPr>
                              <w:r>
                                <w:rPr>
                                  <w:rStyle w:val="Heading2Char"/>
                                  <w:color w:val="1F497D" w:themeColor="text2"/>
                                </w:rPr>
                                <w:t xml:space="preserve">Responsive Web Design </w:t>
                              </w:r>
                            </w:p>
                            <w:p w14:paraId="04488CEF" w14:textId="77777777" w:rsidR="00782379" w:rsidRPr="00782379" w:rsidRDefault="00782379" w:rsidP="00782379"/>
                          </w:txbxContent>
                        </v:textbox>
                      </v:oval>
                      <v:oval id="Oval 172" o:spid="_x0000_s1028" style="position:absolute;left:19379;top:25794;width:32862;height:3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" fillcolor="#b70da3 [3205]" stroked="f" strokeweight="3pt">
                        <v:fill opacity="42662f"/>
                        <v:textbox>
                          <w:txbxContent>
                            <w:p w14:paraId="77092DDB" w14:textId="749756CA" w:rsidR="00F7167D" w:rsidRPr="009D180E" w:rsidRDefault="00782379" w:rsidP="00F7167D">
                              <w:pPr>
                                <w:pStyle w:val="Heading3"/>
                                <w:spacing w:before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Jasmine Thomas</w:t>
                              </w:r>
                              <w:r>
                                <w:rPr>
                                  <w:color w:val="000000" w:themeColor="text1"/>
                                </w:rPr>
                                <w:tab/>
                                <w:t>21200215</w:t>
                              </w:r>
                            </w:p>
                            <w:p w14:paraId="36313195" w14:textId="77777777" w:rsidR="00F7167D" w:rsidRPr="009D180E" w:rsidRDefault="00F7167D" w:rsidP="00F7167D">
                              <w:pPr>
                                <w:pStyle w:val="Heading3"/>
                                <w:spacing w:before="0"/>
                                <w:rPr>
                                  <w:color w:val="000000" w:themeColor="text1"/>
                                </w:rPr>
                              </w:pPr>
                              <w:r w:rsidRPr="009D180E">
                                <w:rPr>
                                  <w:color w:val="000000" w:themeColor="text1"/>
                                </w:rPr>
                                <w:t>------------------------</w:t>
                              </w:r>
                            </w:p>
                            <w:p w14:paraId="14DBBF8A" w14:textId="77777777" w:rsidR="00782379" w:rsidRDefault="00782379" w:rsidP="00F7167D">
                              <w:pPr>
                                <w:pStyle w:val="Heading3"/>
                                <w:spacing w:before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Assignment </w:t>
                              </w:r>
                            </w:p>
                            <w:p w14:paraId="1847E0E5" w14:textId="0FC85E71" w:rsidR="00F7167D" w:rsidRPr="009D180E" w:rsidRDefault="00782379" w:rsidP="00F7167D">
                              <w:pPr>
                                <w:pStyle w:val="Heading3"/>
                                <w:spacing w:before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Part 1</w:t>
                              </w:r>
                            </w:p>
                          </w:txbxContent>
                        </v:textbox>
                      </v:oval>
                      <v:oval id="Oval 173" o:spid="_x0000_s1029" style="position:absolute;left:14330;top:47903;width:13374;height:1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" fillcolor="#eeece1 [3214]" stroked="f" strokeweight="3pt">
                        <v:fill opacity="43947f"/>
                        <v:textbox>
                          <w:txbxContent>
                            <w:p w14:paraId="39F1BFA4" w14:textId="1C3C3B9A" w:rsidR="00DC5A24" w:rsidRPr="009D180E" w:rsidRDefault="00782379" w:rsidP="00DC5A24">
                              <w:pPr>
                                <w:pStyle w:val="Heading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  <w:t>2020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06905602" w14:textId="1A57D0A5" w:rsidR="004D4571" w:rsidRDefault="00774E65" w:rsidP="00782379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15A5D67" wp14:editId="034AA91C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6762750" cy="789622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789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1A493" w14:textId="3526333F" w:rsidR="00774E65" w:rsidRDefault="00774E65"/>
                          <w:p w14:paraId="03C83B90" w14:textId="7620E867" w:rsidR="00774E65" w:rsidRDefault="00774E6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780A8EF" w14:textId="4DDDB9DB" w:rsidR="00774E65" w:rsidRDefault="00774E65"/>
                          <w:p w14:paraId="4E2FE904" w14:textId="438B1700" w:rsidR="00774E65" w:rsidRDefault="00774E6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Background picture/color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A5D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481.3pt;margin-top:17.85pt;width:532.5pt;height:621.75pt;z-index:-251651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">
                <v:textbox>
                  <w:txbxContent>
                    <w:p w14:paraId="3711A493" w14:textId="3526333F" w:rsidR="00774E65" w:rsidRDefault="00774E65"/>
                    <w:p w14:paraId="03C83B90" w14:textId="7620E867" w:rsidR="00774E65" w:rsidRDefault="00774E6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780A8EF" w14:textId="4DDDB9DB" w:rsidR="00774E65" w:rsidRDefault="00774E65"/>
                    <w:p w14:paraId="4E2FE904" w14:textId="438B1700" w:rsidR="00774E65" w:rsidRDefault="00774E6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Background picture/color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29FCED" wp14:editId="0E4758FE">
                <wp:simplePos x="0" y="0"/>
                <wp:positionH relativeFrom="column">
                  <wp:posOffset>428625</wp:posOffset>
                </wp:positionH>
                <wp:positionV relativeFrom="paragraph">
                  <wp:posOffset>321945</wp:posOffset>
                </wp:positionV>
                <wp:extent cx="6191250" cy="5143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66C1B" w14:textId="45619F96" w:rsidR="00774E65" w:rsidRDefault="00774E65" w:rsidP="00774E65">
                            <w:pPr>
                              <w:jc w:val="center"/>
                            </w:pPr>
                            <w:r>
                              <w:t>Links to other webpages on the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FCED" id="_x0000_s1031" type="#_x0000_t202" style="position:absolute;left:0;text-align:left;margin-left:33.75pt;margin-top:25.35pt;width:487.5pt;height:4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">
                <v:textbox>
                  <w:txbxContent>
                    <w:p w14:paraId="57A66C1B" w14:textId="45619F96" w:rsidR="00774E65" w:rsidRDefault="00774E65" w:rsidP="00774E65">
                      <w:pPr>
                        <w:jc w:val="center"/>
                      </w:pPr>
                      <w:r>
                        <w:t>Links to other webpages on the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2379">
        <w:rPr>
          <w:color w:val="E36C0A" w:themeColor="accent6" w:themeShade="BF"/>
        </w:rPr>
        <w:t>Wireframe HOMEPAGE</w:t>
      </w:r>
    </w:p>
    <w:p w14:paraId="4C397ABE" w14:textId="15F209B0" w:rsidR="0089195C" w:rsidRDefault="00774E65" w:rsidP="00782379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D5710E" wp14:editId="1D9D1E58">
                <wp:simplePos x="0" y="0"/>
                <wp:positionH relativeFrom="column">
                  <wp:posOffset>438150</wp:posOffset>
                </wp:positionH>
                <wp:positionV relativeFrom="paragraph">
                  <wp:posOffset>635000</wp:posOffset>
                </wp:positionV>
                <wp:extent cx="1990725" cy="18478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8AFB9" w14:textId="3662B5A3" w:rsidR="00774E65" w:rsidRDefault="00774E65">
                            <w:r>
                              <w:t>Title and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710E" id="_x0000_s1032" type="#_x0000_t202" style="position:absolute;left:0;text-align:left;margin-left:34.5pt;margin-top:50pt;width:156.75pt;height:14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">
                <v:textbox>
                  <w:txbxContent>
                    <w:p w14:paraId="2C68AFB9" w14:textId="3662B5A3" w:rsidR="00774E65" w:rsidRDefault="00774E65">
                      <w:r>
                        <w:t>Title and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C9F37E" w14:textId="1F57049D" w:rsidR="00782379" w:rsidRDefault="00782379" w:rsidP="00782379">
      <w:pPr>
        <w:ind w:left="567"/>
        <w:rPr>
          <w:color w:val="E36C0A" w:themeColor="accent6" w:themeShade="BF"/>
        </w:rPr>
      </w:pPr>
    </w:p>
    <w:p w14:paraId="44C882BF" w14:textId="1D0A3A06" w:rsidR="00782379" w:rsidRDefault="00774E65" w:rsidP="00782379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9ACE79" wp14:editId="73902128">
                <wp:simplePos x="0" y="0"/>
                <wp:positionH relativeFrom="column">
                  <wp:posOffset>276225</wp:posOffset>
                </wp:positionH>
                <wp:positionV relativeFrom="paragraph">
                  <wp:posOffset>5628005</wp:posOffset>
                </wp:positionV>
                <wp:extent cx="6296025" cy="1404620"/>
                <wp:effectExtent l="0" t="0" r="28575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E41A7" w14:textId="0C6A2F06" w:rsidR="00774E65" w:rsidRDefault="00774E65">
                            <w:r>
                              <w:t>Footer stating my name and student I.D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ACE79" id="_x0000_s1033" type="#_x0000_t202" style="position:absolute;left:0;text-align:left;margin-left:21.75pt;margin-top:443.15pt;width:495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">
                <v:textbox style="mso-fit-shape-to-text:t">
                  <w:txbxContent>
                    <w:p w14:paraId="49FE41A7" w14:textId="0C6A2F06" w:rsidR="00774E65" w:rsidRDefault="00774E65">
                      <w:r>
                        <w:t>Footer stating my name and student I.D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A7E3F5" wp14:editId="7B6599BF">
                <wp:simplePos x="0" y="0"/>
                <wp:positionH relativeFrom="column">
                  <wp:posOffset>466725</wp:posOffset>
                </wp:positionH>
                <wp:positionV relativeFrom="paragraph">
                  <wp:posOffset>1522730</wp:posOffset>
                </wp:positionV>
                <wp:extent cx="6124575" cy="9334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450B9" w14:textId="31FCF554" w:rsidR="00774E65" w:rsidRDefault="00774E65">
                            <w:r>
                              <w:t>Brief description of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E3F5" id="_x0000_s1034" type="#_x0000_t202" style="position:absolute;left:0;text-align:left;margin-left:36.75pt;margin-top:119.9pt;width:482.25pt;height:7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">
                <v:textbox>
                  <w:txbxContent>
                    <w:p w14:paraId="471450B9" w14:textId="31FCF554" w:rsidR="00774E65" w:rsidRDefault="00774E65">
                      <w:r>
                        <w:t>Brief description of 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0B745" w14:textId="1563A9A9" w:rsidR="00774E65" w:rsidRPr="00774E65" w:rsidRDefault="00774E65" w:rsidP="00774E65"/>
    <w:p w14:paraId="2B7078D6" w14:textId="14D86550" w:rsidR="00774E65" w:rsidRPr="00774E65" w:rsidRDefault="00774E65" w:rsidP="00774E65"/>
    <w:p w14:paraId="4CB3710C" w14:textId="1B04C209" w:rsidR="00774E65" w:rsidRPr="00774E65" w:rsidRDefault="00774E65" w:rsidP="00774E65"/>
    <w:p w14:paraId="2094A398" w14:textId="0154CD46" w:rsidR="00774E65" w:rsidRPr="00774E65" w:rsidRDefault="00774E65" w:rsidP="00774E65"/>
    <w:p w14:paraId="2D539BBF" w14:textId="7B8AB365" w:rsidR="00774E65" w:rsidRPr="00774E65" w:rsidRDefault="00774E65" w:rsidP="00774E65"/>
    <w:p w14:paraId="13111A33" w14:textId="1226D2FF" w:rsidR="00774E65" w:rsidRPr="00774E65" w:rsidRDefault="00774E65" w:rsidP="00774E65"/>
    <w:p w14:paraId="76794A83" w14:textId="262C878A" w:rsidR="00774E65" w:rsidRPr="00774E65" w:rsidRDefault="00774E65" w:rsidP="00774E65"/>
    <w:p w14:paraId="15588E08" w14:textId="014D74AB" w:rsidR="00774E65" w:rsidRPr="00774E65" w:rsidRDefault="00774E65" w:rsidP="00774E65"/>
    <w:p w14:paraId="13817A99" w14:textId="6948F514" w:rsidR="00774E65" w:rsidRPr="00774E65" w:rsidRDefault="00774E65" w:rsidP="00774E65"/>
    <w:p w14:paraId="2EEF0022" w14:textId="21E4DDE3" w:rsidR="00774E65" w:rsidRPr="00774E65" w:rsidRDefault="00774E65" w:rsidP="00774E65"/>
    <w:p w14:paraId="64211685" w14:textId="6469C9FA" w:rsidR="00774E65" w:rsidRPr="00774E65" w:rsidRDefault="00774E65" w:rsidP="00774E65"/>
    <w:p w14:paraId="4976579B" w14:textId="5C0BC2B4" w:rsidR="00774E65" w:rsidRPr="00774E65" w:rsidRDefault="00774E65" w:rsidP="00774E65"/>
    <w:p w14:paraId="4A3954B9" w14:textId="1474152D" w:rsidR="00774E65" w:rsidRPr="00774E65" w:rsidRDefault="00774E65" w:rsidP="00774E65"/>
    <w:p w14:paraId="445D1C44" w14:textId="43122A07" w:rsidR="00774E65" w:rsidRPr="00774E65" w:rsidRDefault="00774E65" w:rsidP="00774E65"/>
    <w:p w14:paraId="2AE339C4" w14:textId="6A2BEB44" w:rsidR="00774E65" w:rsidRPr="00774E65" w:rsidRDefault="00774E65" w:rsidP="00774E65"/>
    <w:p w14:paraId="31ED9274" w14:textId="0218448F" w:rsidR="00774E65" w:rsidRPr="00774E65" w:rsidRDefault="00774E65" w:rsidP="00774E65"/>
    <w:p w14:paraId="780AE24F" w14:textId="5498F207" w:rsidR="00774E65" w:rsidRPr="00774E65" w:rsidRDefault="00774E65" w:rsidP="00774E65"/>
    <w:p w14:paraId="0A89D4BB" w14:textId="64B2C9C5" w:rsidR="00774E65" w:rsidRPr="00774E65" w:rsidRDefault="00774E65" w:rsidP="00774E65"/>
    <w:p w14:paraId="39F3817A" w14:textId="4DBB0946" w:rsidR="00774E65" w:rsidRDefault="00774E65" w:rsidP="00774E65">
      <w:pPr>
        <w:jc w:val="right"/>
      </w:pPr>
    </w:p>
    <w:p w14:paraId="6A358AC6" w14:textId="77777777" w:rsidR="00774E65" w:rsidRDefault="00774E65" w:rsidP="00774E65">
      <w:pPr>
        <w:jc w:val="right"/>
        <w:sectPr w:rsidR="00774E65" w:rsidSect="0078237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0F56CB9" w14:textId="0E8D09CE" w:rsidR="00774E65" w:rsidRDefault="00774E65" w:rsidP="00774E65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63458F5A" wp14:editId="48DFE03E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6762750" cy="789622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789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2E477" w14:textId="77777777" w:rsidR="00774E65" w:rsidRDefault="00774E65" w:rsidP="00774E65"/>
                          <w:p w14:paraId="3DF38C49" w14:textId="77777777" w:rsidR="00774E65" w:rsidRDefault="00774E65" w:rsidP="00774E6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359AB4E" w14:textId="77777777" w:rsidR="00774E65" w:rsidRDefault="00774E65" w:rsidP="00774E65"/>
                          <w:p w14:paraId="620DA08E" w14:textId="77777777" w:rsidR="00774E65" w:rsidRDefault="00774E65" w:rsidP="00774E6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Background picture/color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8F5A" id="_x0000_s1035" type="#_x0000_t202" style="position:absolute;left:0;text-align:left;margin-left:481.3pt;margin-top:17.85pt;width:532.5pt;height:621.75pt;z-index:-251643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">
                <v:textbox>
                  <w:txbxContent>
                    <w:p w14:paraId="64B2E477" w14:textId="77777777" w:rsidR="00774E65" w:rsidRDefault="00774E65" w:rsidP="00774E65"/>
                    <w:p w14:paraId="3DF38C49" w14:textId="77777777" w:rsidR="00774E65" w:rsidRDefault="00774E65" w:rsidP="00774E6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359AB4E" w14:textId="77777777" w:rsidR="00774E65" w:rsidRDefault="00774E65" w:rsidP="00774E65"/>
                    <w:p w14:paraId="620DA08E" w14:textId="77777777" w:rsidR="00774E65" w:rsidRDefault="00774E65" w:rsidP="00774E6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Background picture/color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CB8EB8" wp14:editId="652F102B">
                <wp:simplePos x="0" y="0"/>
                <wp:positionH relativeFrom="column">
                  <wp:posOffset>428625</wp:posOffset>
                </wp:positionH>
                <wp:positionV relativeFrom="paragraph">
                  <wp:posOffset>321945</wp:posOffset>
                </wp:positionV>
                <wp:extent cx="6191250" cy="5143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08C7" w14:textId="77777777" w:rsidR="00774E65" w:rsidRDefault="00774E65" w:rsidP="00774E65">
                            <w:pPr>
                              <w:jc w:val="center"/>
                            </w:pPr>
                            <w:r>
                              <w:t>Links to other webpages on the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B8EB8" id="_x0000_s1036" type="#_x0000_t202" style="position:absolute;left:0;text-align:left;margin-left:33.75pt;margin-top:25.35pt;width:487.5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">
                <v:textbox>
                  <w:txbxContent>
                    <w:p w14:paraId="786608C7" w14:textId="77777777" w:rsidR="00774E65" w:rsidRDefault="00774E65" w:rsidP="00774E65">
                      <w:pPr>
                        <w:jc w:val="center"/>
                      </w:pPr>
                      <w:r>
                        <w:t>Links to other webpages on the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E36C0A" w:themeColor="accent6" w:themeShade="BF"/>
        </w:rPr>
        <w:t>W</w:t>
      </w:r>
      <w:r>
        <w:rPr>
          <w:color w:val="E36C0A" w:themeColor="accent6" w:themeShade="BF"/>
        </w:rPr>
        <w:t>ireframe EMPLOYER REGISTRATION</w:t>
      </w:r>
    </w:p>
    <w:p w14:paraId="7258D350" w14:textId="77777777" w:rsidR="00774E65" w:rsidRDefault="00774E65" w:rsidP="00774E65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98C2DF7" wp14:editId="71CC4F98">
                <wp:simplePos x="0" y="0"/>
                <wp:positionH relativeFrom="column">
                  <wp:posOffset>438150</wp:posOffset>
                </wp:positionH>
                <wp:positionV relativeFrom="paragraph">
                  <wp:posOffset>635000</wp:posOffset>
                </wp:positionV>
                <wp:extent cx="1990725" cy="1847850"/>
                <wp:effectExtent l="0" t="0" r="28575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BC814" w14:textId="77777777" w:rsidR="00774E65" w:rsidRDefault="00774E65" w:rsidP="00774E65">
                            <w:r>
                              <w:t>Title and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2DF7" id="Text Box 8" o:spid="_x0000_s1037" type="#_x0000_t202" style="position:absolute;left:0;text-align:left;margin-left:34.5pt;margin-top:50pt;width:156.75pt;height:14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">
                <v:textbox>
                  <w:txbxContent>
                    <w:p w14:paraId="266BC814" w14:textId="77777777" w:rsidR="00774E65" w:rsidRDefault="00774E65" w:rsidP="00774E65">
                      <w:r>
                        <w:t>Title and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AFA9A9" w14:textId="60DF4305" w:rsidR="00774E65" w:rsidRDefault="00774E65" w:rsidP="00774E65">
      <w:pPr>
        <w:ind w:left="567"/>
        <w:rPr>
          <w:color w:val="E36C0A" w:themeColor="accent6" w:themeShade="BF"/>
        </w:rPr>
      </w:pPr>
    </w:p>
    <w:p w14:paraId="720C8D23" w14:textId="61A4F879" w:rsidR="00774E65" w:rsidRDefault="00774E65" w:rsidP="00774E65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166584" wp14:editId="136FF0BE">
                <wp:simplePos x="0" y="0"/>
                <wp:positionH relativeFrom="column">
                  <wp:posOffset>276225</wp:posOffset>
                </wp:positionH>
                <wp:positionV relativeFrom="paragraph">
                  <wp:posOffset>5628005</wp:posOffset>
                </wp:positionV>
                <wp:extent cx="6296025" cy="1404620"/>
                <wp:effectExtent l="0" t="0" r="2857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515A4" w14:textId="77777777" w:rsidR="00774E65" w:rsidRDefault="00774E65" w:rsidP="00774E65">
                            <w:r>
                              <w:t>Footer stating my name and student I.D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66584" id="_x0000_s1038" type="#_x0000_t202" style="position:absolute;left:0;text-align:left;margin-left:21.75pt;margin-top:443.15pt;width:495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">
                <v:textbox style="mso-fit-shape-to-text:t">
                  <w:txbxContent>
                    <w:p w14:paraId="3CF515A4" w14:textId="77777777" w:rsidR="00774E65" w:rsidRDefault="00774E65" w:rsidP="00774E65">
                      <w:r>
                        <w:t>Footer stating my name and student I.D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8F6243" w14:textId="39E11647" w:rsidR="00774E65" w:rsidRPr="00774E65" w:rsidRDefault="00774E65" w:rsidP="00774E65"/>
    <w:p w14:paraId="25B98992" w14:textId="5EE6CD76" w:rsidR="00774E65" w:rsidRPr="00774E65" w:rsidRDefault="00774E65" w:rsidP="00774E65"/>
    <w:p w14:paraId="59DF68B9" w14:textId="49D79A88" w:rsidR="00774E65" w:rsidRPr="00774E65" w:rsidRDefault="00774E65" w:rsidP="00774E65"/>
    <w:p w14:paraId="6AC1745F" w14:textId="4F6EFC94" w:rsidR="00774E65" w:rsidRPr="00774E65" w:rsidRDefault="00774E65" w:rsidP="00774E65"/>
    <w:p w14:paraId="1A9A4152" w14:textId="5015226F" w:rsidR="00774E65" w:rsidRPr="00774E65" w:rsidRDefault="00BB4F9C" w:rsidP="00774E65"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73087" behindDoc="0" locked="0" layoutInCell="1" allowOverlap="1" wp14:anchorId="3DE4BBD9" wp14:editId="2C8675F6">
                <wp:simplePos x="0" y="0"/>
                <wp:positionH relativeFrom="column">
                  <wp:posOffset>468630</wp:posOffset>
                </wp:positionH>
                <wp:positionV relativeFrom="paragraph">
                  <wp:posOffset>80010</wp:posOffset>
                </wp:positionV>
                <wp:extent cx="2360930" cy="3549650"/>
                <wp:effectExtent l="0" t="0" r="1905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4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05893" w14:textId="14B68B8B" w:rsidR="00774E65" w:rsidRDefault="00774E65">
                            <w:r>
                              <w:t>Employer registration form.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BBD9" id="_x0000_s1039" type="#_x0000_t202" style="position:absolute;margin-left:36.9pt;margin-top:6.3pt;width:185.9pt;height:279.5pt;z-index:251673087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">
                <v:textbox>
                  <w:txbxContent>
                    <w:p w14:paraId="47C05893" w14:textId="14B68B8B" w:rsidR="00774E65" w:rsidRDefault="00774E65">
                      <w:r>
                        <w:t>Employer registration form.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C8B457" w14:textId="155B44B5" w:rsidR="00774E65" w:rsidRPr="00774E65" w:rsidRDefault="00774E65" w:rsidP="00774E65"/>
    <w:p w14:paraId="70BB475E" w14:textId="160C9473" w:rsidR="00774E65" w:rsidRPr="00774E65" w:rsidRDefault="00774E65" w:rsidP="00774E65"/>
    <w:p w14:paraId="5BADD237" w14:textId="14E60EE8" w:rsidR="00774E65" w:rsidRPr="00774E65" w:rsidRDefault="00774E65" w:rsidP="00774E65"/>
    <w:p w14:paraId="36666591" w14:textId="776746D4" w:rsidR="00774E65" w:rsidRPr="00774E65" w:rsidRDefault="00774E65" w:rsidP="00774E65"/>
    <w:p w14:paraId="1153407F" w14:textId="0E0961CD" w:rsidR="00774E65" w:rsidRPr="00774E65" w:rsidRDefault="00774E65" w:rsidP="00774E65"/>
    <w:p w14:paraId="41DE134A" w14:textId="39E5D92B" w:rsidR="00774E65" w:rsidRPr="00774E65" w:rsidRDefault="00774E65" w:rsidP="00774E65"/>
    <w:p w14:paraId="7F96DED6" w14:textId="68440350" w:rsidR="00774E65" w:rsidRPr="00774E65" w:rsidRDefault="00774E65" w:rsidP="00774E65"/>
    <w:p w14:paraId="59EFB997" w14:textId="7B11DB9F" w:rsidR="00774E65" w:rsidRPr="00774E65" w:rsidRDefault="00774E65" w:rsidP="00774E65"/>
    <w:p w14:paraId="5CAFCDD0" w14:textId="6E88044A" w:rsidR="00774E65" w:rsidRPr="00774E65" w:rsidRDefault="00774E65" w:rsidP="00774E65"/>
    <w:p w14:paraId="5F779D58" w14:textId="6F503B7B" w:rsidR="00774E65" w:rsidRPr="00774E65" w:rsidRDefault="00774E65" w:rsidP="00774E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F90060" wp14:editId="6E5B0402">
                <wp:simplePos x="0" y="0"/>
                <wp:positionH relativeFrom="column">
                  <wp:posOffset>765530</wp:posOffset>
                </wp:positionH>
                <wp:positionV relativeFrom="paragraph">
                  <wp:posOffset>10729</wp:posOffset>
                </wp:positionV>
                <wp:extent cx="1911350" cy="1404620"/>
                <wp:effectExtent l="0" t="0" r="12700" b="222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FBD6" w14:textId="7B9B18A1" w:rsidR="00774E65" w:rsidRDefault="00774E65">
                            <w:r>
                              <w:t>Submit and reset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90060" id="_x0000_s1040" type="#_x0000_t202" style="position:absolute;margin-left:60.3pt;margin-top:.85pt;width:150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">
                <v:textbox style="mso-fit-shape-to-text:t">
                  <w:txbxContent>
                    <w:p w14:paraId="3705FBD6" w14:textId="7B9B18A1" w:rsidR="00774E65" w:rsidRDefault="00774E65">
                      <w:r>
                        <w:t>Submit and reset buttons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DC31AF" w14:textId="77777777" w:rsidR="00774E65" w:rsidRPr="00774E65" w:rsidRDefault="00774E65" w:rsidP="00774E65"/>
    <w:p w14:paraId="3C6AAB97" w14:textId="77777777" w:rsidR="00774E65" w:rsidRPr="00774E65" w:rsidRDefault="00774E65" w:rsidP="00774E65"/>
    <w:p w14:paraId="1B5FA81C" w14:textId="4EE4318A" w:rsidR="00774E65" w:rsidRDefault="00774E65" w:rsidP="00774E65"/>
    <w:p w14:paraId="1B35DA8A" w14:textId="77777777" w:rsidR="00774E65" w:rsidRDefault="00774E65" w:rsidP="00774E65">
      <w:pPr>
        <w:jc w:val="right"/>
        <w:sectPr w:rsidR="00774E65" w:rsidSect="00782379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A835674" w14:textId="66B03724" w:rsidR="00774E65" w:rsidRDefault="00774E65" w:rsidP="00774E65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09FAFD37" wp14:editId="7CD0DD86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6762750" cy="789622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789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D91BB" w14:textId="77777777" w:rsidR="00774E65" w:rsidRDefault="00774E65" w:rsidP="00774E65"/>
                          <w:p w14:paraId="2F9CBC94" w14:textId="77777777" w:rsidR="00774E65" w:rsidRDefault="00774E65" w:rsidP="00774E6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AFB472B" w14:textId="77777777" w:rsidR="00774E65" w:rsidRDefault="00774E65" w:rsidP="00774E65"/>
                          <w:p w14:paraId="04E60874" w14:textId="77777777" w:rsidR="00774E65" w:rsidRDefault="00774E65" w:rsidP="00774E6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Background picture/color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AFD37" id="_x0000_s1041" type="#_x0000_t202" style="position:absolute;left:0;text-align:left;margin-left:481.3pt;margin-top:17.85pt;width:532.5pt;height:621.75pt;z-index:-2516357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">
                <v:textbox>
                  <w:txbxContent>
                    <w:p w14:paraId="7C0D91BB" w14:textId="77777777" w:rsidR="00774E65" w:rsidRDefault="00774E65" w:rsidP="00774E65"/>
                    <w:p w14:paraId="2F9CBC94" w14:textId="77777777" w:rsidR="00774E65" w:rsidRDefault="00774E65" w:rsidP="00774E6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AFB472B" w14:textId="77777777" w:rsidR="00774E65" w:rsidRDefault="00774E65" w:rsidP="00774E65"/>
                    <w:p w14:paraId="04E60874" w14:textId="77777777" w:rsidR="00774E65" w:rsidRDefault="00774E65" w:rsidP="00774E6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Background picture/color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CF66DF" wp14:editId="76AA6954">
                <wp:simplePos x="0" y="0"/>
                <wp:positionH relativeFrom="column">
                  <wp:posOffset>428625</wp:posOffset>
                </wp:positionH>
                <wp:positionV relativeFrom="paragraph">
                  <wp:posOffset>321945</wp:posOffset>
                </wp:positionV>
                <wp:extent cx="6191250" cy="5143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BF3F9" w14:textId="77777777" w:rsidR="00774E65" w:rsidRDefault="00774E65" w:rsidP="00774E65">
                            <w:pPr>
                              <w:jc w:val="center"/>
                            </w:pPr>
                            <w:r>
                              <w:t>Links to other webpages on the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66DF" id="_x0000_s1042" type="#_x0000_t202" style="position:absolute;left:0;text-align:left;margin-left:33.75pt;margin-top:25.35pt;width:487.5pt;height:4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">
                <v:textbox>
                  <w:txbxContent>
                    <w:p w14:paraId="0FABF3F9" w14:textId="77777777" w:rsidR="00774E65" w:rsidRDefault="00774E65" w:rsidP="00774E65">
                      <w:pPr>
                        <w:jc w:val="center"/>
                      </w:pPr>
                      <w:r>
                        <w:t>Links to other webpages on the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E36C0A" w:themeColor="accent6" w:themeShade="BF"/>
        </w:rPr>
        <w:t xml:space="preserve">Wireframe </w:t>
      </w:r>
      <w:r>
        <w:rPr>
          <w:color w:val="E36C0A" w:themeColor="accent6" w:themeShade="BF"/>
        </w:rPr>
        <w:t>EMPLOYER PAGE</w:t>
      </w:r>
    </w:p>
    <w:p w14:paraId="7B9890FB" w14:textId="77777777" w:rsidR="00774E65" w:rsidRDefault="00774E65" w:rsidP="00774E65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297A026" wp14:editId="0DE78330">
                <wp:simplePos x="0" y="0"/>
                <wp:positionH relativeFrom="column">
                  <wp:posOffset>438150</wp:posOffset>
                </wp:positionH>
                <wp:positionV relativeFrom="paragraph">
                  <wp:posOffset>635000</wp:posOffset>
                </wp:positionV>
                <wp:extent cx="1990725" cy="1847850"/>
                <wp:effectExtent l="0" t="0" r="28575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8CD07" w14:textId="77777777" w:rsidR="00774E65" w:rsidRDefault="00774E65" w:rsidP="00774E65">
                            <w:r>
                              <w:t>Title and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7A026" id="Text Box 15" o:spid="_x0000_s1043" type="#_x0000_t202" style="position:absolute;left:0;text-align:left;margin-left:34.5pt;margin-top:50pt;width:156.75pt;height:14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">
                <v:textbox>
                  <w:txbxContent>
                    <w:p w14:paraId="7578CD07" w14:textId="77777777" w:rsidR="00774E65" w:rsidRDefault="00774E65" w:rsidP="00774E65">
                      <w:r>
                        <w:t>Title and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FEDC27" w14:textId="77777777" w:rsidR="00774E65" w:rsidRDefault="00774E65" w:rsidP="00774E65">
      <w:pPr>
        <w:ind w:left="567"/>
        <w:rPr>
          <w:color w:val="E36C0A" w:themeColor="accent6" w:themeShade="BF"/>
        </w:rPr>
      </w:pPr>
    </w:p>
    <w:p w14:paraId="1A509E76" w14:textId="4B9747DE" w:rsidR="00774E65" w:rsidRDefault="00774E65" w:rsidP="00774E65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5A07075" wp14:editId="7706DC77">
                <wp:simplePos x="0" y="0"/>
                <wp:positionH relativeFrom="column">
                  <wp:posOffset>276225</wp:posOffset>
                </wp:positionH>
                <wp:positionV relativeFrom="paragraph">
                  <wp:posOffset>5628005</wp:posOffset>
                </wp:positionV>
                <wp:extent cx="6296025" cy="1404620"/>
                <wp:effectExtent l="0" t="0" r="28575" b="222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0BCF5" w14:textId="77777777" w:rsidR="00774E65" w:rsidRDefault="00774E65" w:rsidP="00774E65">
                            <w:r>
                              <w:t>Footer stating my name and student I.D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A07075" id="_x0000_s1044" type="#_x0000_t202" style="position:absolute;left:0;text-align:left;margin-left:21.75pt;margin-top:443.15pt;width:495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">
                <v:textbox style="mso-fit-shape-to-text:t">
                  <w:txbxContent>
                    <w:p w14:paraId="63B0BCF5" w14:textId="77777777" w:rsidR="00774E65" w:rsidRDefault="00774E65" w:rsidP="00774E65">
                      <w:r>
                        <w:t>Footer stating my name and student I.D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BC3A0" w14:textId="77777777" w:rsidR="00774E65" w:rsidRPr="00774E65" w:rsidRDefault="00774E65" w:rsidP="00774E65"/>
    <w:p w14:paraId="06EC91CB" w14:textId="77777777" w:rsidR="00774E65" w:rsidRPr="00774E65" w:rsidRDefault="00774E65" w:rsidP="00774E65"/>
    <w:p w14:paraId="3CA1C2DB" w14:textId="77777777" w:rsidR="00774E65" w:rsidRPr="00774E65" w:rsidRDefault="00774E65" w:rsidP="00774E65"/>
    <w:p w14:paraId="24BD288C" w14:textId="7D239673" w:rsidR="00774E65" w:rsidRPr="00774E65" w:rsidRDefault="00774E65" w:rsidP="00774E65"/>
    <w:p w14:paraId="07C9464C" w14:textId="4A3E443C" w:rsidR="00774E65" w:rsidRPr="00774E65" w:rsidRDefault="00BB4F9C" w:rsidP="00774E65"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44C8A0" wp14:editId="7595274D">
                <wp:simplePos x="0" y="0"/>
                <wp:positionH relativeFrom="page">
                  <wp:posOffset>950026</wp:posOffset>
                </wp:positionH>
                <wp:positionV relativeFrom="paragraph">
                  <wp:posOffset>19932</wp:posOffset>
                </wp:positionV>
                <wp:extent cx="3467100" cy="3704590"/>
                <wp:effectExtent l="0" t="0" r="19050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70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30255" w14:textId="178A1792" w:rsidR="00774E65" w:rsidRDefault="00BB4F9C" w:rsidP="00774E65">
                            <w:r>
                              <w:t>Add advertisement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C8A0" id="_x0000_s1045" type="#_x0000_t202" style="position:absolute;margin-left:74.8pt;margin-top:1.55pt;width:273pt;height:291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">
                <v:textbox>
                  <w:txbxContent>
                    <w:p w14:paraId="61230255" w14:textId="178A1792" w:rsidR="00774E65" w:rsidRDefault="00BB4F9C" w:rsidP="00774E65">
                      <w:r>
                        <w:t>Add advertisement section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F9A975E" w14:textId="2CC9C5B4" w:rsidR="00774E65" w:rsidRPr="00774E65" w:rsidRDefault="00774E65" w:rsidP="00774E65"/>
    <w:p w14:paraId="78ADCF1B" w14:textId="39254880" w:rsidR="00774E65" w:rsidRPr="00774E65" w:rsidRDefault="00774E65" w:rsidP="00774E65"/>
    <w:p w14:paraId="3EEF3678" w14:textId="64408560" w:rsidR="00774E65" w:rsidRPr="00774E65" w:rsidRDefault="00774E65" w:rsidP="00774E65"/>
    <w:p w14:paraId="7A097694" w14:textId="7281DF35" w:rsidR="00774E65" w:rsidRPr="00774E65" w:rsidRDefault="00774E65" w:rsidP="00774E65"/>
    <w:p w14:paraId="5816F590" w14:textId="610F5D49" w:rsidR="00774E65" w:rsidRPr="00774E65" w:rsidRDefault="00774E65" w:rsidP="00774E65"/>
    <w:p w14:paraId="03D78170" w14:textId="11A8C238" w:rsidR="00774E65" w:rsidRPr="00774E65" w:rsidRDefault="00774E65" w:rsidP="00774E65"/>
    <w:p w14:paraId="7D8D5D48" w14:textId="1E8B09F4" w:rsidR="00774E65" w:rsidRPr="00774E65" w:rsidRDefault="00774E65" w:rsidP="00774E65"/>
    <w:p w14:paraId="33408AD1" w14:textId="5709A3A4" w:rsidR="00774E65" w:rsidRPr="00774E65" w:rsidRDefault="00BB4F9C" w:rsidP="00774E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C7F868" wp14:editId="0F4C3D36">
                <wp:simplePos x="0" y="0"/>
                <wp:positionH relativeFrom="column">
                  <wp:posOffset>762759</wp:posOffset>
                </wp:positionH>
                <wp:positionV relativeFrom="paragraph">
                  <wp:posOffset>246223</wp:posOffset>
                </wp:positionV>
                <wp:extent cx="2360930" cy="1404620"/>
                <wp:effectExtent l="0" t="0" r="2286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CAB5E" w14:textId="783706F8" w:rsidR="00BB4F9C" w:rsidRDefault="00BB4F9C">
                            <w:r>
                              <w:t>Add, reset and delete advertisement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C7F868" id="_x0000_s1046" type="#_x0000_t202" style="position:absolute;margin-left:60.05pt;margin-top:19.4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4pJg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">
                <v:textbox style="mso-fit-shape-to-text:t">
                  <w:txbxContent>
                    <w:p w14:paraId="21ACAB5E" w14:textId="783706F8" w:rsidR="00BB4F9C" w:rsidRDefault="00BB4F9C">
                      <w:r>
                        <w:t>Add, reset and delete advertisement buttons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1A50E9" w14:textId="77777777" w:rsidR="00774E65" w:rsidRPr="00774E65" w:rsidRDefault="00774E65" w:rsidP="00774E65"/>
    <w:p w14:paraId="629EE471" w14:textId="77777777" w:rsidR="00774E65" w:rsidRPr="00774E65" w:rsidRDefault="00774E65" w:rsidP="00774E65"/>
    <w:p w14:paraId="04AEAF2D" w14:textId="77777777" w:rsidR="00774E65" w:rsidRPr="00774E65" w:rsidRDefault="00774E65" w:rsidP="00774E65"/>
    <w:p w14:paraId="3C8308F2" w14:textId="77777777" w:rsidR="00774E65" w:rsidRPr="00774E65" w:rsidRDefault="00774E65" w:rsidP="00774E65"/>
    <w:p w14:paraId="234D56EC" w14:textId="07F729F7" w:rsidR="00774E65" w:rsidRDefault="00774E65" w:rsidP="00774E65">
      <w:pPr>
        <w:jc w:val="right"/>
      </w:pPr>
    </w:p>
    <w:p w14:paraId="2622FAFF" w14:textId="77777777" w:rsidR="00BB4F9C" w:rsidRDefault="00BB4F9C" w:rsidP="00BB4F9C">
      <w:pPr>
        <w:jc w:val="right"/>
        <w:sectPr w:rsidR="00BB4F9C" w:rsidSect="00782379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FA29C84" w14:textId="1AA655E8" w:rsidR="00BB4F9C" w:rsidRDefault="00BB4F9C" w:rsidP="00BB4F9C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46A2196B" wp14:editId="53B5F144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6762750" cy="7896225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789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3DE0F" w14:textId="77777777" w:rsidR="00BB4F9C" w:rsidRDefault="00BB4F9C" w:rsidP="00BB4F9C"/>
                          <w:p w14:paraId="5A6A9B9F" w14:textId="77777777" w:rsidR="00BB4F9C" w:rsidRDefault="00BB4F9C" w:rsidP="00BB4F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6E1091D" w14:textId="77777777" w:rsidR="00BB4F9C" w:rsidRDefault="00BB4F9C" w:rsidP="00BB4F9C"/>
                          <w:p w14:paraId="42277C05" w14:textId="77777777" w:rsidR="00BB4F9C" w:rsidRDefault="00BB4F9C" w:rsidP="00BB4F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Background picture/color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196B" id="_x0000_s1047" type="#_x0000_t202" style="position:absolute;left:0;text-align:left;margin-left:481.3pt;margin-top:17.85pt;width:532.5pt;height:621.75pt;z-index:-251627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">
                <v:textbox>
                  <w:txbxContent>
                    <w:p w14:paraId="2703DE0F" w14:textId="77777777" w:rsidR="00BB4F9C" w:rsidRDefault="00BB4F9C" w:rsidP="00BB4F9C"/>
                    <w:p w14:paraId="5A6A9B9F" w14:textId="77777777" w:rsidR="00BB4F9C" w:rsidRDefault="00BB4F9C" w:rsidP="00BB4F9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6E1091D" w14:textId="77777777" w:rsidR="00BB4F9C" w:rsidRDefault="00BB4F9C" w:rsidP="00BB4F9C"/>
                    <w:p w14:paraId="42277C05" w14:textId="77777777" w:rsidR="00BB4F9C" w:rsidRDefault="00BB4F9C" w:rsidP="00BB4F9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Background picture/color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5F59DEA" wp14:editId="3AB7D62D">
                <wp:simplePos x="0" y="0"/>
                <wp:positionH relativeFrom="column">
                  <wp:posOffset>428625</wp:posOffset>
                </wp:positionH>
                <wp:positionV relativeFrom="paragraph">
                  <wp:posOffset>321945</wp:posOffset>
                </wp:positionV>
                <wp:extent cx="6191250" cy="5143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0CC79" w14:textId="77777777" w:rsidR="00BB4F9C" w:rsidRDefault="00BB4F9C" w:rsidP="00BB4F9C">
                            <w:pPr>
                              <w:jc w:val="center"/>
                            </w:pPr>
                            <w:r>
                              <w:t>Links to other webpages on the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9DEA" id="_x0000_s1048" type="#_x0000_t202" style="position:absolute;left:0;text-align:left;margin-left:33.75pt;margin-top:25.35pt;width:487.5pt;height:40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">
                <v:textbox>
                  <w:txbxContent>
                    <w:p w14:paraId="0FA0CC79" w14:textId="77777777" w:rsidR="00BB4F9C" w:rsidRDefault="00BB4F9C" w:rsidP="00BB4F9C">
                      <w:pPr>
                        <w:jc w:val="center"/>
                      </w:pPr>
                      <w:r>
                        <w:t>Links to other webpages on the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E36C0A" w:themeColor="accent6" w:themeShade="BF"/>
        </w:rPr>
        <w:t xml:space="preserve">Wireframe </w:t>
      </w:r>
      <w:r>
        <w:rPr>
          <w:color w:val="E36C0A" w:themeColor="accent6" w:themeShade="BF"/>
        </w:rPr>
        <w:t>JOB SEARCH</w:t>
      </w:r>
    </w:p>
    <w:p w14:paraId="5C5B4BB1" w14:textId="77777777" w:rsidR="00BB4F9C" w:rsidRDefault="00BB4F9C" w:rsidP="00BB4F9C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9A050B8" wp14:editId="56456A8D">
                <wp:simplePos x="0" y="0"/>
                <wp:positionH relativeFrom="column">
                  <wp:posOffset>438150</wp:posOffset>
                </wp:positionH>
                <wp:positionV relativeFrom="paragraph">
                  <wp:posOffset>635000</wp:posOffset>
                </wp:positionV>
                <wp:extent cx="1990725" cy="1847850"/>
                <wp:effectExtent l="0" t="0" r="28575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B6CD2" w14:textId="77777777" w:rsidR="00BB4F9C" w:rsidRDefault="00BB4F9C" w:rsidP="00BB4F9C">
                            <w:r>
                              <w:t>Title and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50B8" id="Text Box 21" o:spid="_x0000_s1049" type="#_x0000_t202" style="position:absolute;left:0;text-align:left;margin-left:34.5pt;margin-top:50pt;width:156.75pt;height:14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">
                <v:textbox>
                  <w:txbxContent>
                    <w:p w14:paraId="3A8B6CD2" w14:textId="77777777" w:rsidR="00BB4F9C" w:rsidRDefault="00BB4F9C" w:rsidP="00BB4F9C">
                      <w:r>
                        <w:t>Title and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73BA0A" w14:textId="77777777" w:rsidR="00BB4F9C" w:rsidRDefault="00BB4F9C" w:rsidP="00BB4F9C">
      <w:pPr>
        <w:ind w:left="567"/>
        <w:rPr>
          <w:color w:val="E36C0A" w:themeColor="accent6" w:themeShade="BF"/>
        </w:rPr>
      </w:pPr>
    </w:p>
    <w:p w14:paraId="33B4EB53" w14:textId="71BEA4AC" w:rsidR="00BB4F9C" w:rsidRDefault="00BB4F9C" w:rsidP="00BB4F9C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015768B" wp14:editId="12718BBD">
                <wp:simplePos x="0" y="0"/>
                <wp:positionH relativeFrom="column">
                  <wp:posOffset>276225</wp:posOffset>
                </wp:positionH>
                <wp:positionV relativeFrom="paragraph">
                  <wp:posOffset>5628005</wp:posOffset>
                </wp:positionV>
                <wp:extent cx="6296025" cy="1404620"/>
                <wp:effectExtent l="0" t="0" r="28575" b="222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E8A67" w14:textId="77777777" w:rsidR="00BB4F9C" w:rsidRDefault="00BB4F9C" w:rsidP="00BB4F9C">
                            <w:r>
                              <w:t>Footer stating my name and student I.D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15768B" id="_x0000_s1050" type="#_x0000_t202" style="position:absolute;left:0;text-align:left;margin-left:21.75pt;margin-top:443.15pt;width:495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">
                <v:textbox style="mso-fit-shape-to-text:t">
                  <w:txbxContent>
                    <w:p w14:paraId="09DE8A67" w14:textId="77777777" w:rsidR="00BB4F9C" w:rsidRDefault="00BB4F9C" w:rsidP="00BB4F9C">
                      <w:r>
                        <w:t>Footer stating my name and student I.D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B492E3" w14:textId="77777777" w:rsidR="00BB4F9C" w:rsidRPr="00774E65" w:rsidRDefault="00BB4F9C" w:rsidP="00BB4F9C"/>
    <w:p w14:paraId="3073F019" w14:textId="77777777" w:rsidR="00BB4F9C" w:rsidRPr="00774E65" w:rsidRDefault="00BB4F9C" w:rsidP="00BB4F9C"/>
    <w:p w14:paraId="6ACEBC8E" w14:textId="77777777" w:rsidR="00BB4F9C" w:rsidRPr="00774E65" w:rsidRDefault="00BB4F9C" w:rsidP="00BB4F9C"/>
    <w:p w14:paraId="18248CBF" w14:textId="39C057C4" w:rsidR="00BB4F9C" w:rsidRPr="00774E65" w:rsidRDefault="00BB4F9C" w:rsidP="00BB4F9C"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90A91F3" wp14:editId="32244ED6">
                <wp:simplePos x="0" y="0"/>
                <wp:positionH relativeFrom="column">
                  <wp:posOffset>468630</wp:posOffset>
                </wp:positionH>
                <wp:positionV relativeFrom="paragraph">
                  <wp:posOffset>264795</wp:posOffset>
                </wp:positionV>
                <wp:extent cx="1994535" cy="3823335"/>
                <wp:effectExtent l="0" t="0" r="24765" b="2476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35" cy="382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BC22C" w14:textId="383694DF" w:rsidR="00BB4F9C" w:rsidRDefault="00BB4F9C" w:rsidP="00BB4F9C">
                            <w:r>
                              <w:t>Job search filters and search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91F3" id="_x0000_s1051" type="#_x0000_t202" style="position:absolute;margin-left:36.9pt;margin-top:20.85pt;width:157.05pt;height:301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">
                <v:textbox>
                  <w:txbxContent>
                    <w:p w14:paraId="24DBC22C" w14:textId="383694DF" w:rsidR="00BB4F9C" w:rsidRDefault="00BB4F9C" w:rsidP="00BB4F9C">
                      <w:r>
                        <w:t>Job search filters and search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84A49" w14:textId="77777777" w:rsidR="00BB4F9C" w:rsidRPr="00774E65" w:rsidRDefault="00BB4F9C" w:rsidP="00BB4F9C"/>
    <w:p w14:paraId="0386B6A1" w14:textId="77777777" w:rsidR="00BB4F9C" w:rsidRPr="00774E65" w:rsidRDefault="00BB4F9C" w:rsidP="00BB4F9C"/>
    <w:p w14:paraId="6218E560" w14:textId="77777777" w:rsidR="00BB4F9C" w:rsidRPr="00774E65" w:rsidRDefault="00BB4F9C" w:rsidP="00BB4F9C"/>
    <w:p w14:paraId="70247820" w14:textId="77777777" w:rsidR="00BB4F9C" w:rsidRPr="00774E65" w:rsidRDefault="00BB4F9C" w:rsidP="00BB4F9C"/>
    <w:p w14:paraId="4221652D" w14:textId="77777777" w:rsidR="00BB4F9C" w:rsidRPr="00774E65" w:rsidRDefault="00BB4F9C" w:rsidP="00BB4F9C"/>
    <w:p w14:paraId="16334B70" w14:textId="77777777" w:rsidR="00BB4F9C" w:rsidRPr="00774E65" w:rsidRDefault="00BB4F9C" w:rsidP="00BB4F9C"/>
    <w:p w14:paraId="48E1C43B" w14:textId="77777777" w:rsidR="00BB4F9C" w:rsidRPr="00774E65" w:rsidRDefault="00BB4F9C" w:rsidP="00BB4F9C"/>
    <w:p w14:paraId="1831DC49" w14:textId="77777777" w:rsidR="00BB4F9C" w:rsidRPr="00774E65" w:rsidRDefault="00BB4F9C" w:rsidP="00BB4F9C"/>
    <w:p w14:paraId="4BDC8F9F" w14:textId="77777777" w:rsidR="00BB4F9C" w:rsidRPr="00774E65" w:rsidRDefault="00BB4F9C" w:rsidP="00BB4F9C"/>
    <w:p w14:paraId="677E9BF4" w14:textId="77777777" w:rsidR="00BB4F9C" w:rsidRPr="00774E65" w:rsidRDefault="00BB4F9C" w:rsidP="00BB4F9C"/>
    <w:p w14:paraId="7F31CDA2" w14:textId="77777777" w:rsidR="00BB4F9C" w:rsidRPr="00774E65" w:rsidRDefault="00BB4F9C" w:rsidP="00BB4F9C"/>
    <w:p w14:paraId="34AAB291" w14:textId="77777777" w:rsidR="00BB4F9C" w:rsidRPr="00774E65" w:rsidRDefault="00BB4F9C" w:rsidP="00BB4F9C"/>
    <w:p w14:paraId="1391421D" w14:textId="77777777" w:rsidR="00BB4F9C" w:rsidRPr="00774E65" w:rsidRDefault="00BB4F9C" w:rsidP="00BB4F9C"/>
    <w:p w14:paraId="3011ACFE" w14:textId="35F12E23" w:rsidR="00BB4F9C" w:rsidRDefault="00BB4F9C" w:rsidP="00BB4F9C">
      <w:pPr>
        <w:jc w:val="right"/>
      </w:pPr>
    </w:p>
    <w:p w14:paraId="51150ED4" w14:textId="77777777" w:rsidR="00BB4F9C" w:rsidRDefault="00BB4F9C" w:rsidP="00BB4F9C">
      <w:pPr>
        <w:jc w:val="right"/>
        <w:sectPr w:rsidR="00BB4F9C" w:rsidSect="00782379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735474DD" w14:textId="6C97C131" w:rsidR="00BB4F9C" w:rsidRDefault="00BB4F9C" w:rsidP="00BB4F9C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31CF08A7" wp14:editId="6E8BB300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6762750" cy="7896225"/>
                <wp:effectExtent l="0" t="0" r="19050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789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6BC80" w14:textId="77777777" w:rsidR="00BB4F9C" w:rsidRDefault="00BB4F9C" w:rsidP="00BB4F9C"/>
                          <w:p w14:paraId="41DA3A0A" w14:textId="77777777" w:rsidR="00BB4F9C" w:rsidRDefault="00BB4F9C" w:rsidP="00BB4F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BF16CAB" w14:textId="77777777" w:rsidR="00BB4F9C" w:rsidRDefault="00BB4F9C" w:rsidP="00BB4F9C"/>
                          <w:p w14:paraId="27E2D090" w14:textId="77777777" w:rsidR="00BB4F9C" w:rsidRDefault="00BB4F9C" w:rsidP="00BB4F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Background picture/color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08A7" id="_x0000_s1052" type="#_x0000_t202" style="position:absolute;left:0;text-align:left;margin-left:481.3pt;margin-top:17.85pt;width:532.5pt;height:621.75pt;z-index:-251621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">
                <v:textbox>
                  <w:txbxContent>
                    <w:p w14:paraId="2FE6BC80" w14:textId="77777777" w:rsidR="00BB4F9C" w:rsidRDefault="00BB4F9C" w:rsidP="00BB4F9C"/>
                    <w:p w14:paraId="41DA3A0A" w14:textId="77777777" w:rsidR="00BB4F9C" w:rsidRDefault="00BB4F9C" w:rsidP="00BB4F9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BF16CAB" w14:textId="77777777" w:rsidR="00BB4F9C" w:rsidRDefault="00BB4F9C" w:rsidP="00BB4F9C"/>
                    <w:p w14:paraId="27E2D090" w14:textId="77777777" w:rsidR="00BB4F9C" w:rsidRDefault="00BB4F9C" w:rsidP="00BB4F9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Background picture/color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5EFA05" wp14:editId="56AA3E66">
                <wp:simplePos x="0" y="0"/>
                <wp:positionH relativeFrom="column">
                  <wp:posOffset>428625</wp:posOffset>
                </wp:positionH>
                <wp:positionV relativeFrom="paragraph">
                  <wp:posOffset>321945</wp:posOffset>
                </wp:positionV>
                <wp:extent cx="6191250" cy="51435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09FF4" w14:textId="77777777" w:rsidR="00BB4F9C" w:rsidRDefault="00BB4F9C" w:rsidP="00BB4F9C">
                            <w:pPr>
                              <w:jc w:val="center"/>
                            </w:pPr>
                            <w:r>
                              <w:t>Links to other webpages on the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FA05" id="_x0000_s1053" type="#_x0000_t202" style="position:absolute;left:0;text-align:left;margin-left:33.75pt;margin-top:25.35pt;width:487.5pt;height:40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">
                <v:textbox>
                  <w:txbxContent>
                    <w:p w14:paraId="03609FF4" w14:textId="77777777" w:rsidR="00BB4F9C" w:rsidRDefault="00BB4F9C" w:rsidP="00BB4F9C">
                      <w:pPr>
                        <w:jc w:val="center"/>
                      </w:pPr>
                      <w:r>
                        <w:t>Links to other webpages on the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E36C0A" w:themeColor="accent6" w:themeShade="BF"/>
        </w:rPr>
        <w:t xml:space="preserve">Wireframe </w:t>
      </w:r>
      <w:r>
        <w:rPr>
          <w:color w:val="E36C0A" w:themeColor="accent6" w:themeShade="BF"/>
        </w:rPr>
        <w:t xml:space="preserve">Feedback </w:t>
      </w:r>
    </w:p>
    <w:p w14:paraId="0A14378D" w14:textId="77777777" w:rsidR="00BB4F9C" w:rsidRDefault="00BB4F9C" w:rsidP="00BB4F9C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C28ABD1" wp14:editId="1F545435">
                <wp:simplePos x="0" y="0"/>
                <wp:positionH relativeFrom="column">
                  <wp:posOffset>438150</wp:posOffset>
                </wp:positionH>
                <wp:positionV relativeFrom="paragraph">
                  <wp:posOffset>635000</wp:posOffset>
                </wp:positionV>
                <wp:extent cx="1990725" cy="1847850"/>
                <wp:effectExtent l="0" t="0" r="28575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41EEE" w14:textId="77777777" w:rsidR="00BB4F9C" w:rsidRDefault="00BB4F9C" w:rsidP="00BB4F9C">
                            <w:r>
                              <w:t>Title and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ABD1" id="Text Box 26" o:spid="_x0000_s1054" type="#_x0000_t202" style="position:absolute;left:0;text-align:left;margin-left:34.5pt;margin-top:50pt;width:156.75pt;height:145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">
                <v:textbox>
                  <w:txbxContent>
                    <w:p w14:paraId="69041EEE" w14:textId="77777777" w:rsidR="00BB4F9C" w:rsidRDefault="00BB4F9C" w:rsidP="00BB4F9C">
                      <w:r>
                        <w:t>Title and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A3DA0A" w14:textId="77777777" w:rsidR="00BB4F9C" w:rsidRDefault="00BB4F9C" w:rsidP="00BB4F9C">
      <w:pPr>
        <w:ind w:left="567"/>
        <w:rPr>
          <w:color w:val="E36C0A" w:themeColor="accent6" w:themeShade="BF"/>
        </w:rPr>
      </w:pPr>
    </w:p>
    <w:p w14:paraId="5CF085DA" w14:textId="7AF3BE0C" w:rsidR="00BB4F9C" w:rsidRDefault="00BB4F9C" w:rsidP="00BB4F9C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12F4296" wp14:editId="0D1A12FE">
                <wp:simplePos x="0" y="0"/>
                <wp:positionH relativeFrom="column">
                  <wp:posOffset>276225</wp:posOffset>
                </wp:positionH>
                <wp:positionV relativeFrom="paragraph">
                  <wp:posOffset>5628005</wp:posOffset>
                </wp:positionV>
                <wp:extent cx="6296025" cy="1404620"/>
                <wp:effectExtent l="0" t="0" r="28575" b="222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FA9EB" w14:textId="77777777" w:rsidR="00BB4F9C" w:rsidRDefault="00BB4F9C" w:rsidP="00BB4F9C">
                            <w:r>
                              <w:t>Footer stating my name and student I.D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2F4296" id="_x0000_s1055" type="#_x0000_t202" style="position:absolute;left:0;text-align:left;margin-left:21.75pt;margin-top:443.15pt;width:495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">
                <v:textbox style="mso-fit-shape-to-text:t">
                  <w:txbxContent>
                    <w:p w14:paraId="142FA9EB" w14:textId="77777777" w:rsidR="00BB4F9C" w:rsidRDefault="00BB4F9C" w:rsidP="00BB4F9C">
                      <w:r>
                        <w:t>Footer stating my name and student I.D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4BDC55" w14:textId="77777777" w:rsidR="00BB4F9C" w:rsidRPr="00774E65" w:rsidRDefault="00BB4F9C" w:rsidP="00BB4F9C"/>
    <w:p w14:paraId="03505E15" w14:textId="77777777" w:rsidR="00BB4F9C" w:rsidRPr="00774E65" w:rsidRDefault="00BB4F9C" w:rsidP="00BB4F9C"/>
    <w:p w14:paraId="3D35FDC2" w14:textId="77777777" w:rsidR="00BB4F9C" w:rsidRPr="00774E65" w:rsidRDefault="00BB4F9C" w:rsidP="00BB4F9C"/>
    <w:p w14:paraId="5B54C2CF" w14:textId="73CED794" w:rsidR="00BB4F9C" w:rsidRPr="00774E65" w:rsidRDefault="00BB4F9C" w:rsidP="00BB4F9C"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C574AFB" wp14:editId="7C6B7BB7">
                <wp:simplePos x="0" y="0"/>
                <wp:positionH relativeFrom="column">
                  <wp:posOffset>468630</wp:posOffset>
                </wp:positionH>
                <wp:positionV relativeFrom="paragraph">
                  <wp:posOffset>264795</wp:posOffset>
                </wp:positionV>
                <wp:extent cx="2279650" cy="3681095"/>
                <wp:effectExtent l="0" t="0" r="25400" b="1460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68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EC836" w14:textId="0EEB4956" w:rsidR="00BB4F9C" w:rsidRDefault="00BB4F9C" w:rsidP="00BB4F9C">
                            <w:r>
                              <w:t>Website feedback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4AFB" id="_x0000_s1056" type="#_x0000_t202" style="position:absolute;margin-left:36.9pt;margin-top:20.85pt;width:179.5pt;height:289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ATGJwIAAE4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">
                <v:textbox>
                  <w:txbxContent>
                    <w:p w14:paraId="389EC836" w14:textId="0EEB4956" w:rsidR="00BB4F9C" w:rsidRDefault="00BB4F9C" w:rsidP="00BB4F9C">
                      <w:r>
                        <w:t>Website feedback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C26D0B" w14:textId="77777777" w:rsidR="00BB4F9C" w:rsidRPr="00774E65" w:rsidRDefault="00BB4F9C" w:rsidP="00BB4F9C"/>
    <w:p w14:paraId="06DE23C7" w14:textId="481C0C4F" w:rsidR="00BB4F9C" w:rsidRPr="00774E65" w:rsidRDefault="00BB4F9C" w:rsidP="00BB4F9C"/>
    <w:p w14:paraId="130F4889" w14:textId="1AA21C3A" w:rsidR="00BB4F9C" w:rsidRPr="00774E65" w:rsidRDefault="00BB4F9C" w:rsidP="00BB4F9C"/>
    <w:p w14:paraId="4C5E6EEF" w14:textId="5FA12A6F" w:rsidR="00BB4F9C" w:rsidRPr="00774E65" w:rsidRDefault="00BB4F9C" w:rsidP="00BB4F9C"/>
    <w:p w14:paraId="5DD2A562" w14:textId="3A95A41A" w:rsidR="00BB4F9C" w:rsidRPr="00774E65" w:rsidRDefault="00BB4F9C" w:rsidP="00BB4F9C"/>
    <w:p w14:paraId="751F8347" w14:textId="7543B3C1" w:rsidR="00BB4F9C" w:rsidRPr="00774E65" w:rsidRDefault="00BB4F9C" w:rsidP="00BB4F9C"/>
    <w:p w14:paraId="54FC4376" w14:textId="3C74FAA2" w:rsidR="00BB4F9C" w:rsidRPr="00774E65" w:rsidRDefault="00BB4F9C" w:rsidP="00BB4F9C"/>
    <w:p w14:paraId="6CB4EBB1" w14:textId="54EAB4A4" w:rsidR="00BB4F9C" w:rsidRPr="00774E65" w:rsidRDefault="00BB4F9C" w:rsidP="00BB4F9C"/>
    <w:p w14:paraId="73C2DFBB" w14:textId="67020608" w:rsidR="00BB4F9C" w:rsidRPr="00774E65" w:rsidRDefault="00BB4F9C" w:rsidP="00BB4F9C"/>
    <w:p w14:paraId="160E01A5" w14:textId="77110305" w:rsidR="00BB4F9C" w:rsidRPr="00774E65" w:rsidRDefault="00BB4F9C" w:rsidP="00BB4F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5D51C93" wp14:editId="61C6C92A">
                <wp:simplePos x="0" y="0"/>
                <wp:positionH relativeFrom="column">
                  <wp:posOffset>623380</wp:posOffset>
                </wp:positionH>
                <wp:positionV relativeFrom="paragraph">
                  <wp:posOffset>89139</wp:posOffset>
                </wp:positionV>
                <wp:extent cx="2030095" cy="1404620"/>
                <wp:effectExtent l="0" t="0" r="27305" b="2413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DD9BF" w14:textId="290777E3" w:rsidR="00BB4F9C" w:rsidRDefault="00BB4F9C">
                            <w:r>
                              <w:t>Send feedback and reset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D51C93" id="_x0000_s1057" type="#_x0000_t202" style="position:absolute;margin-left:49.1pt;margin-top:7pt;width:159.8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">
                <v:textbox style="mso-fit-shape-to-text:t">
                  <w:txbxContent>
                    <w:p w14:paraId="7B2DD9BF" w14:textId="290777E3" w:rsidR="00BB4F9C" w:rsidRDefault="00BB4F9C">
                      <w:r>
                        <w:t>Send feedback and reset buttons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61E265" w14:textId="77777777" w:rsidR="00BB4F9C" w:rsidRPr="00774E65" w:rsidRDefault="00BB4F9C" w:rsidP="00BB4F9C"/>
    <w:p w14:paraId="70371328" w14:textId="77777777" w:rsidR="00BB4F9C" w:rsidRPr="00774E65" w:rsidRDefault="00BB4F9C" w:rsidP="00BB4F9C"/>
    <w:p w14:paraId="0BE6D6E7" w14:textId="77777777" w:rsidR="00BB4F9C" w:rsidRPr="00774E65" w:rsidRDefault="00BB4F9C" w:rsidP="00BB4F9C"/>
    <w:p w14:paraId="47F307A2" w14:textId="77777777" w:rsidR="00BB4F9C" w:rsidRDefault="00BB4F9C" w:rsidP="00BB4F9C">
      <w:pPr>
        <w:jc w:val="right"/>
        <w:sectPr w:rsidR="00BB4F9C" w:rsidSect="00782379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3C12C13" w14:textId="6A1E5155" w:rsidR="00BB4F9C" w:rsidRDefault="00BB4F9C" w:rsidP="00BB4F9C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1A29C103" wp14:editId="4EDE5E3D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6762750" cy="7896225"/>
                <wp:effectExtent l="0" t="0" r="19050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789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8A219" w14:textId="77777777" w:rsidR="00BB4F9C" w:rsidRDefault="00BB4F9C" w:rsidP="00BB4F9C"/>
                          <w:p w14:paraId="1BEF8787" w14:textId="77777777" w:rsidR="00BB4F9C" w:rsidRDefault="00BB4F9C" w:rsidP="00BB4F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F2F15D7" w14:textId="77777777" w:rsidR="00BB4F9C" w:rsidRDefault="00BB4F9C" w:rsidP="00BB4F9C"/>
                          <w:p w14:paraId="5C65C41A" w14:textId="77777777" w:rsidR="00BB4F9C" w:rsidRDefault="00BB4F9C" w:rsidP="00BB4F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Background picture/color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9C103" id="_x0000_s1058" type="#_x0000_t202" style="position:absolute;left:0;text-align:left;margin-left:481.3pt;margin-top:17.85pt;width:532.5pt;height:621.75pt;z-index:-251613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">
                <v:textbox>
                  <w:txbxContent>
                    <w:p w14:paraId="5178A219" w14:textId="77777777" w:rsidR="00BB4F9C" w:rsidRDefault="00BB4F9C" w:rsidP="00BB4F9C"/>
                    <w:p w14:paraId="1BEF8787" w14:textId="77777777" w:rsidR="00BB4F9C" w:rsidRDefault="00BB4F9C" w:rsidP="00BB4F9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F2F15D7" w14:textId="77777777" w:rsidR="00BB4F9C" w:rsidRDefault="00BB4F9C" w:rsidP="00BB4F9C"/>
                    <w:p w14:paraId="5C65C41A" w14:textId="77777777" w:rsidR="00BB4F9C" w:rsidRDefault="00BB4F9C" w:rsidP="00BB4F9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Background picture/color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D2354F" wp14:editId="7253E7CB">
                <wp:simplePos x="0" y="0"/>
                <wp:positionH relativeFrom="column">
                  <wp:posOffset>428625</wp:posOffset>
                </wp:positionH>
                <wp:positionV relativeFrom="paragraph">
                  <wp:posOffset>321945</wp:posOffset>
                </wp:positionV>
                <wp:extent cx="6191250" cy="5143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56FD8" w14:textId="77777777" w:rsidR="00BB4F9C" w:rsidRDefault="00BB4F9C" w:rsidP="00BB4F9C">
                            <w:pPr>
                              <w:jc w:val="center"/>
                            </w:pPr>
                            <w:r>
                              <w:t>Links to other webpages on the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354F" id="_x0000_s1059" type="#_x0000_t202" style="position:absolute;left:0;text-align:left;margin-left:33.75pt;margin-top:25.35pt;width:487.5pt;height:40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">
                <v:textbox>
                  <w:txbxContent>
                    <w:p w14:paraId="58556FD8" w14:textId="77777777" w:rsidR="00BB4F9C" w:rsidRDefault="00BB4F9C" w:rsidP="00BB4F9C">
                      <w:pPr>
                        <w:jc w:val="center"/>
                      </w:pPr>
                      <w:r>
                        <w:t>Links to other webpages on the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E36C0A" w:themeColor="accent6" w:themeShade="BF"/>
        </w:rPr>
        <w:t xml:space="preserve">Wireframe </w:t>
      </w:r>
      <w:r>
        <w:rPr>
          <w:color w:val="E36C0A" w:themeColor="accent6" w:themeShade="BF"/>
        </w:rPr>
        <w:t>ABOUT PAGE</w:t>
      </w:r>
    </w:p>
    <w:p w14:paraId="44C49E42" w14:textId="77777777" w:rsidR="00BB4F9C" w:rsidRDefault="00BB4F9C" w:rsidP="00BB4F9C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7F05D9F" wp14:editId="7B444E70">
                <wp:simplePos x="0" y="0"/>
                <wp:positionH relativeFrom="column">
                  <wp:posOffset>438150</wp:posOffset>
                </wp:positionH>
                <wp:positionV relativeFrom="paragraph">
                  <wp:posOffset>635000</wp:posOffset>
                </wp:positionV>
                <wp:extent cx="1990725" cy="1847850"/>
                <wp:effectExtent l="0" t="0" r="28575" b="19050"/>
                <wp:wrapSquare wrapText="bothSides"/>
                <wp:docPr id="160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B6BC4" w14:textId="77777777" w:rsidR="00BB4F9C" w:rsidRDefault="00BB4F9C" w:rsidP="00BB4F9C">
                            <w:r>
                              <w:t>Title and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05D9F" id="Text Box 160" o:spid="_x0000_s1060" type="#_x0000_t202" style="position:absolute;left:0;text-align:left;margin-left:34.5pt;margin-top:50pt;width:156.75pt;height:14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">
                <v:textbox>
                  <w:txbxContent>
                    <w:p w14:paraId="6F7B6BC4" w14:textId="77777777" w:rsidR="00BB4F9C" w:rsidRDefault="00BB4F9C" w:rsidP="00BB4F9C">
                      <w:r>
                        <w:t>Title and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F81D26" w14:textId="77777777" w:rsidR="00BB4F9C" w:rsidRDefault="00BB4F9C" w:rsidP="00BB4F9C">
      <w:pPr>
        <w:ind w:left="567"/>
        <w:rPr>
          <w:color w:val="E36C0A" w:themeColor="accent6" w:themeShade="BF"/>
        </w:rPr>
      </w:pPr>
    </w:p>
    <w:p w14:paraId="5A83061B" w14:textId="2BF25BA6" w:rsidR="00BB4F9C" w:rsidRDefault="00BB4F9C" w:rsidP="00BB4F9C">
      <w:pPr>
        <w:ind w:left="567"/>
        <w:rPr>
          <w:color w:val="E36C0A" w:themeColor="accent6" w:themeShade="BF"/>
        </w:rPr>
      </w:pPr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68208F1" wp14:editId="459DA88B">
                <wp:simplePos x="0" y="0"/>
                <wp:positionH relativeFrom="column">
                  <wp:posOffset>276225</wp:posOffset>
                </wp:positionH>
                <wp:positionV relativeFrom="paragraph">
                  <wp:posOffset>5628005</wp:posOffset>
                </wp:positionV>
                <wp:extent cx="6296025" cy="1404620"/>
                <wp:effectExtent l="0" t="0" r="28575" b="22225"/>
                <wp:wrapSquare wrapText="bothSides"/>
                <wp:docPr id="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0553" w14:textId="77777777" w:rsidR="00BB4F9C" w:rsidRDefault="00BB4F9C" w:rsidP="00BB4F9C">
                            <w:r>
                              <w:t>Footer stating my name and student I.D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208F1" id="_x0000_s1061" type="#_x0000_t202" style="position:absolute;left:0;text-align:left;margin-left:21.75pt;margin-top:443.15pt;width:495.7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">
                <v:textbox style="mso-fit-shape-to-text:t">
                  <w:txbxContent>
                    <w:p w14:paraId="3C700553" w14:textId="77777777" w:rsidR="00BB4F9C" w:rsidRDefault="00BB4F9C" w:rsidP="00BB4F9C">
                      <w:r>
                        <w:t>Footer stating my name and student I.D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8E28B3" w14:textId="77777777" w:rsidR="00BB4F9C" w:rsidRPr="00774E65" w:rsidRDefault="00BB4F9C" w:rsidP="00BB4F9C"/>
    <w:p w14:paraId="3BBC54A3" w14:textId="77777777" w:rsidR="00BB4F9C" w:rsidRPr="00774E65" w:rsidRDefault="00BB4F9C" w:rsidP="00BB4F9C"/>
    <w:p w14:paraId="4307C390" w14:textId="77777777" w:rsidR="00BB4F9C" w:rsidRPr="00774E65" w:rsidRDefault="00BB4F9C" w:rsidP="00BB4F9C"/>
    <w:p w14:paraId="1BE636B1" w14:textId="0BB2CC25" w:rsidR="00BB4F9C" w:rsidRPr="00774E65" w:rsidRDefault="00BB4F9C" w:rsidP="00BB4F9C">
      <w:r w:rsidRPr="00774E65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C57AFAB" wp14:editId="5E9B07C5">
                <wp:simplePos x="0" y="0"/>
                <wp:positionH relativeFrom="column">
                  <wp:posOffset>468630</wp:posOffset>
                </wp:positionH>
                <wp:positionV relativeFrom="paragraph">
                  <wp:posOffset>264795</wp:posOffset>
                </wp:positionV>
                <wp:extent cx="3206115" cy="3811905"/>
                <wp:effectExtent l="0" t="0" r="13335" b="17145"/>
                <wp:wrapSquare wrapText="bothSides"/>
                <wp:docPr id="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381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15816" w14:textId="0934D100" w:rsidR="00BB4F9C" w:rsidRDefault="00BB4F9C" w:rsidP="00BB4F9C">
                            <w:r>
                              <w:t>Work for IT contact details and staff photos and 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AFAB" id="_x0000_s1062" type="#_x0000_t202" style="position:absolute;margin-left:36.9pt;margin-top:20.85pt;width:252.45pt;height:300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">
                <v:textbox>
                  <w:txbxContent>
                    <w:p w14:paraId="16815816" w14:textId="0934D100" w:rsidR="00BB4F9C" w:rsidRDefault="00BB4F9C" w:rsidP="00BB4F9C">
                      <w:r>
                        <w:t>Work for IT contact details and staff photos and names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CCF3CC" w14:textId="77777777" w:rsidR="00BB4F9C" w:rsidRPr="00774E65" w:rsidRDefault="00BB4F9C" w:rsidP="00BB4F9C"/>
    <w:p w14:paraId="76B1CE98" w14:textId="77777777" w:rsidR="00BB4F9C" w:rsidRPr="00774E65" w:rsidRDefault="00BB4F9C" w:rsidP="00BB4F9C"/>
    <w:p w14:paraId="1E4F963B" w14:textId="77777777" w:rsidR="00BB4F9C" w:rsidRPr="00774E65" w:rsidRDefault="00BB4F9C" w:rsidP="00BB4F9C"/>
    <w:p w14:paraId="6E431665" w14:textId="0B78AC5C" w:rsidR="00BB4F9C" w:rsidRPr="00774E65" w:rsidRDefault="00BB4F9C" w:rsidP="00BB4F9C"/>
    <w:p w14:paraId="1EBF0D0A" w14:textId="114E3336" w:rsidR="00BB4F9C" w:rsidRPr="00774E65" w:rsidRDefault="00BB4F9C" w:rsidP="00BB4F9C"/>
    <w:p w14:paraId="22640549" w14:textId="77777777" w:rsidR="00BB4F9C" w:rsidRPr="00774E65" w:rsidRDefault="00BB4F9C" w:rsidP="00BB4F9C"/>
    <w:p w14:paraId="722B9463" w14:textId="2D0B222D" w:rsidR="00BB4F9C" w:rsidRPr="00774E65" w:rsidRDefault="00BB4F9C" w:rsidP="00BB4F9C"/>
    <w:p w14:paraId="0CE89620" w14:textId="77777777" w:rsidR="00BB4F9C" w:rsidRPr="00774E65" w:rsidRDefault="00BB4F9C" w:rsidP="00BB4F9C"/>
    <w:p w14:paraId="51D3FC5A" w14:textId="77777777" w:rsidR="00BB4F9C" w:rsidRPr="00774E65" w:rsidRDefault="00BB4F9C" w:rsidP="00BB4F9C"/>
    <w:p w14:paraId="4C84E169" w14:textId="77777777" w:rsidR="00BB4F9C" w:rsidRPr="00774E65" w:rsidRDefault="00BB4F9C" w:rsidP="00BB4F9C"/>
    <w:p w14:paraId="20C85562" w14:textId="77777777" w:rsidR="00BB4F9C" w:rsidRPr="00774E65" w:rsidRDefault="00BB4F9C" w:rsidP="00BB4F9C"/>
    <w:p w14:paraId="40805B15" w14:textId="77777777" w:rsidR="00BB4F9C" w:rsidRPr="00774E65" w:rsidRDefault="00BB4F9C" w:rsidP="00BB4F9C"/>
    <w:p w14:paraId="1732FD3D" w14:textId="77777777" w:rsidR="00BB4F9C" w:rsidRPr="00774E65" w:rsidRDefault="00BB4F9C" w:rsidP="00BB4F9C"/>
    <w:p w14:paraId="3E2CD738" w14:textId="77777777" w:rsidR="0041157A" w:rsidRDefault="0041157A" w:rsidP="00BB4F9C">
      <w:pPr>
        <w:jc w:val="right"/>
        <w:sectPr w:rsidR="0041157A" w:rsidSect="00782379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62E41EE" w14:textId="1B8DF013" w:rsidR="0041157A" w:rsidRDefault="0041157A" w:rsidP="0041157A">
      <w:pPr>
        <w:ind w:left="567"/>
        <w:rPr>
          <w:color w:val="E36C0A" w:themeColor="accent6" w:themeShade="BF"/>
        </w:rPr>
      </w:pPr>
      <w:r w:rsidRPr="0041157A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96DD9F2" wp14:editId="74195C08">
                <wp:simplePos x="0" y="0"/>
                <wp:positionH relativeFrom="margin">
                  <wp:posOffset>3971925</wp:posOffset>
                </wp:positionH>
                <wp:positionV relativeFrom="paragraph">
                  <wp:posOffset>0</wp:posOffset>
                </wp:positionV>
                <wp:extent cx="1056640" cy="723900"/>
                <wp:effectExtent l="0" t="0" r="10160" b="19050"/>
                <wp:wrapSquare wrapText="bothSides"/>
                <wp:docPr id="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E2B51" w14:textId="0AC3B5E2" w:rsidR="0041157A" w:rsidRDefault="0041157A" w:rsidP="00757064">
                            <w:pPr>
                              <w:shd w:val="clear" w:color="auto" w:fill="C6D9F1" w:themeFill="text2" w:themeFillTint="33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DD9F2" id="_x0000_s1063" type="#_x0000_t202" style="position:absolute;left:0;text-align:left;margin-left:312.75pt;margin-top:0;width:83.2pt;height:5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ZpJw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">
                <v:textbox>
                  <w:txbxContent>
                    <w:p w14:paraId="589E2B51" w14:textId="0AC3B5E2" w:rsidR="0041157A" w:rsidRDefault="0041157A" w:rsidP="00757064">
                      <w:pPr>
                        <w:shd w:val="clear" w:color="auto" w:fill="C6D9F1" w:themeFill="text2" w:themeFillTint="33"/>
                      </w:pPr>
                      <w:r>
                        <w:t>HOMEPAGE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E36C0A" w:themeColor="accent6" w:themeShade="BF"/>
        </w:rPr>
        <w:t>Website Site Map</w:t>
      </w:r>
    </w:p>
    <w:p w14:paraId="57A3FD42" w14:textId="6C98A668" w:rsidR="0041157A" w:rsidRDefault="0041157A" w:rsidP="0041157A">
      <w:pPr>
        <w:ind w:left="567"/>
        <w:jc w:val="center"/>
        <w:rPr>
          <w:color w:val="E36C0A" w:themeColor="accent6" w:themeShade="BF"/>
        </w:rPr>
      </w:pPr>
    </w:p>
    <w:p w14:paraId="4937B6DA" w14:textId="5421F8EB" w:rsidR="0041157A" w:rsidRDefault="00757064" w:rsidP="0041157A">
      <w:pPr>
        <w:ind w:left="567"/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5738CC" wp14:editId="4380AA89">
                <wp:simplePos x="0" y="0"/>
                <wp:positionH relativeFrom="column">
                  <wp:posOffset>4494810</wp:posOffset>
                </wp:positionH>
                <wp:positionV relativeFrom="paragraph">
                  <wp:posOffset>100932</wp:posOffset>
                </wp:positionV>
                <wp:extent cx="0" cy="570016"/>
                <wp:effectExtent l="0" t="0" r="38100" b="2095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DB6B3" id="Straight Connector 18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9pt,7.95pt" to="353.9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" strokecolor="#282828 [2564]"/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AE6467" wp14:editId="2D79CBDB">
                <wp:simplePos x="0" y="0"/>
                <wp:positionH relativeFrom="column">
                  <wp:posOffset>4494810</wp:posOffset>
                </wp:positionH>
                <wp:positionV relativeFrom="paragraph">
                  <wp:posOffset>100933</wp:posOffset>
                </wp:positionV>
                <wp:extent cx="0" cy="0"/>
                <wp:effectExtent l="0" t="0" r="0" b="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6D11D" id="Straight Connector 18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9pt,7.95pt" to="353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" strokecolor="#282828 [2564]"/>
            </w:pict>
          </mc:Fallback>
        </mc:AlternateContent>
      </w:r>
    </w:p>
    <w:p w14:paraId="796E95EB" w14:textId="2E8E0D17" w:rsidR="0041157A" w:rsidRDefault="00757064" w:rsidP="0041157A">
      <w:pPr>
        <w:ind w:left="567"/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98FB9B" wp14:editId="072FDB29">
                <wp:simplePos x="0" y="0"/>
                <wp:positionH relativeFrom="column">
                  <wp:posOffset>7736238</wp:posOffset>
                </wp:positionH>
                <wp:positionV relativeFrom="paragraph">
                  <wp:posOffset>82220</wp:posOffset>
                </wp:positionV>
                <wp:extent cx="0" cy="249382"/>
                <wp:effectExtent l="0" t="0" r="38100" b="3683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30AFA" id="Straight Connector 19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15pt,6.45pt" to="609.1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" strokecolor="#282828 [2564]"/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83927A" wp14:editId="114CB04B">
                <wp:simplePos x="0" y="0"/>
                <wp:positionH relativeFrom="column">
                  <wp:posOffset>6014852</wp:posOffset>
                </wp:positionH>
                <wp:positionV relativeFrom="paragraph">
                  <wp:posOffset>82220</wp:posOffset>
                </wp:positionV>
                <wp:extent cx="0" cy="237507"/>
                <wp:effectExtent l="0" t="0" r="38100" b="2921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BC82D" id="Straight Connector 19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6pt,6.45pt" to="473.6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" strokecolor="#282828 [2564]"/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A1131E" wp14:editId="6D3942D4">
                <wp:simplePos x="0" y="0"/>
                <wp:positionH relativeFrom="column">
                  <wp:posOffset>2784764</wp:posOffset>
                </wp:positionH>
                <wp:positionV relativeFrom="paragraph">
                  <wp:posOffset>70345</wp:posOffset>
                </wp:positionV>
                <wp:extent cx="0" cy="320634"/>
                <wp:effectExtent l="0" t="0" r="38100" b="2286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B1BAA" id="Straight Connector 18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25pt,5.55pt" to="219.2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" strokecolor="#282828 [2564]"/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8AB8D7" wp14:editId="6D67E609">
                <wp:simplePos x="0" y="0"/>
                <wp:positionH relativeFrom="column">
                  <wp:posOffset>955964</wp:posOffset>
                </wp:positionH>
                <wp:positionV relativeFrom="paragraph">
                  <wp:posOffset>69899</wp:posOffset>
                </wp:positionV>
                <wp:extent cx="0" cy="297329"/>
                <wp:effectExtent l="0" t="0" r="38100" b="2667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3B744" id="Straight Connector 18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5pt,5.5pt" to="75.2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" strokecolor="#282828 [2564]"/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86AE16" wp14:editId="622C75DE">
                <wp:simplePos x="0" y="0"/>
                <wp:positionH relativeFrom="column">
                  <wp:posOffset>932214</wp:posOffset>
                </wp:positionH>
                <wp:positionV relativeFrom="paragraph">
                  <wp:posOffset>58469</wp:posOffset>
                </wp:positionV>
                <wp:extent cx="6804520" cy="11876"/>
                <wp:effectExtent l="0" t="0" r="34925" b="2667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520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0348A" id="Straight Connector 18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pt,4.6pt" to="609.2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" strokecolor="#282828 [2564]"/>
            </w:pict>
          </mc:Fallback>
        </mc:AlternateContent>
      </w:r>
    </w:p>
    <w:p w14:paraId="227A5893" w14:textId="39C336A1" w:rsidR="0041157A" w:rsidRPr="00774E65" w:rsidRDefault="0041157A" w:rsidP="004115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9D50C26" wp14:editId="2A19E95E">
                <wp:simplePos x="0" y="0"/>
                <wp:positionH relativeFrom="column">
                  <wp:posOffset>2273646</wp:posOffset>
                </wp:positionH>
                <wp:positionV relativeFrom="paragraph">
                  <wp:posOffset>51435</wp:posOffset>
                </wp:positionV>
                <wp:extent cx="1080135" cy="603885"/>
                <wp:effectExtent l="0" t="0" r="24765" b="24765"/>
                <wp:wrapSquare wrapText="bothSides"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FEB6D" w14:textId="77F2C38A" w:rsidR="0041157A" w:rsidRDefault="0041157A" w:rsidP="00757064">
                            <w:pPr>
                              <w:shd w:val="clear" w:color="auto" w:fill="FAC4F4" w:themeFill="accent2" w:themeFillTint="33"/>
                            </w:pPr>
                            <w:r>
                              <w:t>EMPLOYER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0C26" id="_x0000_s1064" type="#_x0000_t202" style="position:absolute;margin-left:179.05pt;margin-top:4.05pt;width:85.05pt;height:47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">
                <v:textbox>
                  <w:txbxContent>
                    <w:p w14:paraId="630FEB6D" w14:textId="77F2C38A" w:rsidR="0041157A" w:rsidRDefault="0041157A" w:rsidP="00757064">
                      <w:pPr>
                        <w:shd w:val="clear" w:color="auto" w:fill="FAC4F4" w:themeFill="accent2" w:themeFillTint="33"/>
                      </w:pPr>
                      <w:r>
                        <w:t>EMPLOYER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BCDB55B" wp14:editId="085FCFA8">
                <wp:simplePos x="0" y="0"/>
                <wp:positionH relativeFrom="column">
                  <wp:posOffset>4007608</wp:posOffset>
                </wp:positionH>
                <wp:positionV relativeFrom="paragraph">
                  <wp:posOffset>27684</wp:posOffset>
                </wp:positionV>
                <wp:extent cx="1021080" cy="604520"/>
                <wp:effectExtent l="0" t="0" r="26670" b="24130"/>
                <wp:wrapSquare wrapText="bothSides"/>
                <wp:docPr id="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60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CA0A4" w14:textId="443E057A" w:rsidR="0041157A" w:rsidRDefault="0041157A" w:rsidP="00757064">
                            <w:pPr>
                              <w:shd w:val="clear" w:color="auto" w:fill="FAC4F4" w:themeFill="accent2" w:themeFillTint="33"/>
                            </w:pPr>
                            <w:r>
                              <w:t>JOB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B55B" id="_x0000_s1065" type="#_x0000_t202" style="position:absolute;margin-left:315.55pt;margin-top:2.2pt;width:80.4pt;height:47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">
                <v:textbox>
                  <w:txbxContent>
                    <w:p w14:paraId="7D4CA0A4" w14:textId="443E057A" w:rsidR="0041157A" w:rsidRDefault="0041157A" w:rsidP="00757064">
                      <w:pPr>
                        <w:shd w:val="clear" w:color="auto" w:fill="FAC4F4" w:themeFill="accent2" w:themeFillTint="33"/>
                      </w:pPr>
                      <w:r>
                        <w:t>JOB 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5158A1B" wp14:editId="61C9AE00">
                <wp:simplePos x="0" y="0"/>
                <wp:positionH relativeFrom="column">
                  <wp:posOffset>5563062</wp:posOffset>
                </wp:positionH>
                <wp:positionV relativeFrom="paragraph">
                  <wp:posOffset>15809</wp:posOffset>
                </wp:positionV>
                <wp:extent cx="1021080" cy="581660"/>
                <wp:effectExtent l="0" t="0" r="26670" b="27940"/>
                <wp:wrapSquare wrapText="bothSides"/>
                <wp:docPr id="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7FAD" w14:textId="28A3E4E5" w:rsidR="0041157A" w:rsidRDefault="0041157A" w:rsidP="00757064">
                            <w:pPr>
                              <w:shd w:val="clear" w:color="auto" w:fill="FAC4F4" w:themeFill="accent2" w:themeFillTint="33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8A1B" id="_x0000_s1066" type="#_x0000_t202" style="position:absolute;margin-left:438.05pt;margin-top:1.25pt;width:80.4pt;height:45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eMKAIAAE4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">
                <v:textbox>
                  <w:txbxContent>
                    <w:p w14:paraId="32F97FAD" w14:textId="28A3E4E5" w:rsidR="0041157A" w:rsidRDefault="0041157A" w:rsidP="00757064">
                      <w:pPr>
                        <w:shd w:val="clear" w:color="auto" w:fill="FAC4F4" w:themeFill="accent2" w:themeFillTint="33"/>
                      </w:pPr>
                      <w:r>
                        <w:t>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08781D7" wp14:editId="3B2CFF23">
                <wp:simplePos x="0" y="0"/>
                <wp:positionH relativeFrom="column">
                  <wp:posOffset>7273290</wp:posOffset>
                </wp:positionH>
                <wp:positionV relativeFrom="paragraph">
                  <wp:posOffset>15875</wp:posOffset>
                </wp:positionV>
                <wp:extent cx="866775" cy="581660"/>
                <wp:effectExtent l="0" t="0" r="28575" b="27940"/>
                <wp:wrapSquare wrapText="bothSides"/>
                <wp:docPr id="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622FD" w14:textId="455DBA4A" w:rsidR="0041157A" w:rsidRDefault="0041157A" w:rsidP="00757064">
                            <w:pPr>
                              <w:shd w:val="clear" w:color="auto" w:fill="FAC4F4" w:themeFill="accent2" w:themeFillTint="33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81D7" id="_x0000_s1067" type="#_x0000_t202" style="position:absolute;margin-left:572.7pt;margin-top:1.25pt;width:68.25pt;height:45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">
                <v:textbox>
                  <w:txbxContent>
                    <w:p w14:paraId="4FB622FD" w14:textId="455DBA4A" w:rsidR="0041157A" w:rsidRDefault="0041157A" w:rsidP="00757064">
                      <w:pPr>
                        <w:shd w:val="clear" w:color="auto" w:fill="FAC4F4" w:themeFill="accent2" w:themeFillTint="33"/>
                      </w:pPr>
                      <w:r>
                        <w:t>ABOUT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157A">
        <w:rPr>
          <w:noProof/>
          <w:color w:val="E36C0A" w:themeColor="accent6" w:themeShade="BF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941E837" wp14:editId="50D4CA0F">
                <wp:simplePos x="0" y="0"/>
                <wp:positionH relativeFrom="column">
                  <wp:posOffset>397510</wp:posOffset>
                </wp:positionH>
                <wp:positionV relativeFrom="paragraph">
                  <wp:posOffset>51435</wp:posOffset>
                </wp:positionV>
                <wp:extent cx="1198880" cy="1404620"/>
                <wp:effectExtent l="0" t="0" r="20320" b="24130"/>
                <wp:wrapSquare wrapText="bothSides"/>
                <wp:docPr id="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14B25" w14:textId="0D66EB1B" w:rsidR="0041157A" w:rsidRDefault="0041157A" w:rsidP="00757064">
                            <w:pPr>
                              <w:shd w:val="clear" w:color="auto" w:fill="FAC4F4" w:themeFill="accent2" w:themeFillTint="33"/>
                            </w:pPr>
                            <w:r>
                              <w:t>EMPLOYER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41E837" id="_x0000_s1068" type="#_x0000_t202" style="position:absolute;margin-left:31.3pt;margin-top:4.05pt;width:94.4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">
                <v:textbox style="mso-fit-shape-to-text:t">
                  <w:txbxContent>
                    <w:p w14:paraId="08014B25" w14:textId="0D66EB1B" w:rsidR="0041157A" w:rsidRDefault="0041157A" w:rsidP="00757064">
                      <w:pPr>
                        <w:shd w:val="clear" w:color="auto" w:fill="FAC4F4" w:themeFill="accent2" w:themeFillTint="33"/>
                      </w:pPr>
                      <w:r>
                        <w:t>EMPLOYER 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A4D126" w14:textId="3D6DD6F2" w:rsidR="0041157A" w:rsidRPr="00774E65" w:rsidRDefault="00757064" w:rsidP="0041157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DBE98A" wp14:editId="4AF63977">
                <wp:simplePos x="0" y="0"/>
                <wp:positionH relativeFrom="column">
                  <wp:posOffset>6074229</wp:posOffset>
                </wp:positionH>
                <wp:positionV relativeFrom="paragraph">
                  <wp:posOffset>282072</wp:posOffset>
                </wp:positionV>
                <wp:extent cx="0" cy="605872"/>
                <wp:effectExtent l="0" t="0" r="38100" b="2286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BB1F3" id="Straight Connector 19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3pt,22.2pt" to="478.3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" strokecolor="#282828 [256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0BE437" wp14:editId="746B2EB6">
                <wp:simplePos x="0" y="0"/>
                <wp:positionH relativeFrom="column">
                  <wp:posOffset>4506686</wp:posOffset>
                </wp:positionH>
                <wp:positionV relativeFrom="paragraph">
                  <wp:posOffset>316807</wp:posOffset>
                </wp:positionV>
                <wp:extent cx="0" cy="654265"/>
                <wp:effectExtent l="0" t="0" r="38100" b="317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23A53" id="Straight Connector 19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85pt,24.95pt" to="354.8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" strokecolor="#282828 [2564]"/>
            </w:pict>
          </mc:Fallback>
        </mc:AlternateContent>
      </w:r>
    </w:p>
    <w:p w14:paraId="2FF87F2A" w14:textId="60B30748" w:rsidR="0041157A" w:rsidRPr="00774E65" w:rsidRDefault="00757064" w:rsidP="0041157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2B404E" wp14:editId="5DC7AF00">
                <wp:simplePos x="0" y="0"/>
                <wp:positionH relativeFrom="column">
                  <wp:posOffset>2737262</wp:posOffset>
                </wp:positionH>
                <wp:positionV relativeFrom="paragraph">
                  <wp:posOffset>37960</wp:posOffset>
                </wp:positionV>
                <wp:extent cx="0" cy="914400"/>
                <wp:effectExtent l="0" t="0" r="38100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28626" id="Straight Connector 19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5pt,3pt" to="215.5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" strokecolor="#282828 [256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69DB44" wp14:editId="78659A80">
                <wp:simplePos x="0" y="0"/>
                <wp:positionH relativeFrom="column">
                  <wp:posOffset>991590</wp:posOffset>
                </wp:positionH>
                <wp:positionV relativeFrom="paragraph">
                  <wp:posOffset>24963</wp:posOffset>
                </wp:positionV>
                <wp:extent cx="0" cy="903646"/>
                <wp:effectExtent l="0" t="0" r="38100" b="2984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9C82E" id="Straight Connector 18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pt,1.95pt" to="78.1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" strokecolor="#282828 [2564]"/>
            </w:pict>
          </mc:Fallback>
        </mc:AlternateContent>
      </w:r>
    </w:p>
    <w:p w14:paraId="6B33385C" w14:textId="2D1C52AA" w:rsidR="0041157A" w:rsidRPr="00774E65" w:rsidRDefault="00757064" w:rsidP="004115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EDA7078" wp14:editId="66C3F750">
                <wp:simplePos x="0" y="0"/>
                <wp:positionH relativeFrom="column">
                  <wp:posOffset>5610810</wp:posOffset>
                </wp:positionH>
                <wp:positionV relativeFrom="paragraph">
                  <wp:posOffset>247353</wp:posOffset>
                </wp:positionV>
                <wp:extent cx="1139825" cy="1404620"/>
                <wp:effectExtent l="0" t="0" r="22225" b="26035"/>
                <wp:wrapSquare wrapText="bothSides"/>
                <wp:docPr id="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BEC6C" w14:textId="4981E800" w:rsidR="00757064" w:rsidRDefault="00757064" w:rsidP="00757064">
                            <w:pPr>
                              <w:shd w:val="clear" w:color="auto" w:fill="FDE9D9" w:themeFill="accent6" w:themeFillTint="33"/>
                            </w:pPr>
                            <w:r>
                              <w:t>WEBSITE FEEDBACK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A7078" id="_x0000_s1069" type="#_x0000_t202" style="position:absolute;margin-left:441.8pt;margin-top:19.5pt;width:89.7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">
                <v:textbox style="mso-fit-shape-to-text:t">
                  <w:txbxContent>
                    <w:p w14:paraId="0DDBEC6C" w14:textId="4981E800" w:rsidR="00757064" w:rsidRDefault="00757064" w:rsidP="00757064">
                      <w:pPr>
                        <w:shd w:val="clear" w:color="auto" w:fill="FDE9D9" w:themeFill="accent6" w:themeFillTint="33"/>
                      </w:pPr>
                      <w:r>
                        <w:t>WEBSITE FEEDBACK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0613EA" w14:textId="03715025" w:rsidR="0041157A" w:rsidRPr="00774E65" w:rsidRDefault="00757064" w:rsidP="004115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FF914BB" wp14:editId="2715E416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080135" cy="1404620"/>
                <wp:effectExtent l="0" t="0" r="24765" b="24130"/>
                <wp:wrapSquare wrapText="bothSides"/>
                <wp:docPr id="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7F3E3" w14:textId="4CCA0F40" w:rsidR="00757064" w:rsidRDefault="00757064" w:rsidP="00757064">
                            <w:pPr>
                              <w:shd w:val="clear" w:color="auto" w:fill="FDE9D9" w:themeFill="accent6" w:themeFillTint="33"/>
                            </w:pPr>
                            <w:r>
                              <w:t>JOB SEARCH</w:t>
                            </w:r>
                            <w:r>
                              <w:t xml:space="preserve"> 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914BB" id="_x0000_s1070" type="#_x0000_t202" style="position:absolute;margin-left:0;margin-top:.95pt;width:85.05pt;height:110.6pt;z-index:2517227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">
                <v:textbox style="mso-fit-shape-to-text:t">
                  <w:txbxContent>
                    <w:p w14:paraId="13B7F3E3" w14:textId="4CCA0F40" w:rsidR="00757064" w:rsidRDefault="00757064" w:rsidP="00757064">
                      <w:pPr>
                        <w:shd w:val="clear" w:color="auto" w:fill="FDE9D9" w:themeFill="accent6" w:themeFillTint="33"/>
                      </w:pPr>
                      <w:r>
                        <w:t>JOB SEARCH</w:t>
                      </w:r>
                      <w:r>
                        <w:t xml:space="preserve"> FILTERS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24DCF98" wp14:editId="09953D5E">
                <wp:simplePos x="0" y="0"/>
                <wp:positionH relativeFrom="margin">
                  <wp:posOffset>2350704</wp:posOffset>
                </wp:positionH>
                <wp:positionV relativeFrom="paragraph">
                  <wp:posOffset>309146</wp:posOffset>
                </wp:positionV>
                <wp:extent cx="771525" cy="1404620"/>
                <wp:effectExtent l="0" t="0" r="28575" b="22225"/>
                <wp:wrapSquare wrapText="bothSides"/>
                <wp:docPr id="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4F701" w14:textId="04803011" w:rsidR="0041157A" w:rsidRDefault="00757064" w:rsidP="00757064">
                            <w:pPr>
                              <w:shd w:val="clear" w:color="auto" w:fill="FDE9D9" w:themeFill="accent6" w:themeFillTint="33"/>
                            </w:pPr>
                            <w:r>
                              <w:t>ADD 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DCF98" id="_x0000_s1071" type="#_x0000_t202" style="position:absolute;margin-left:185.1pt;margin-top:24.35pt;width:60.7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">
                <v:textbox style="mso-fit-shape-to-text:t">
                  <w:txbxContent>
                    <w:p w14:paraId="4DE4F701" w14:textId="04803011" w:rsidR="0041157A" w:rsidRDefault="00757064" w:rsidP="00757064">
                      <w:pPr>
                        <w:shd w:val="clear" w:color="auto" w:fill="FDE9D9" w:themeFill="accent6" w:themeFillTint="33"/>
                      </w:pPr>
                      <w:r>
                        <w:t>ADD JOB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6805526" wp14:editId="71551D1A">
                <wp:simplePos x="0" y="0"/>
                <wp:positionH relativeFrom="column">
                  <wp:posOffset>373124</wp:posOffset>
                </wp:positionH>
                <wp:positionV relativeFrom="paragraph">
                  <wp:posOffset>285453</wp:posOffset>
                </wp:positionV>
                <wp:extent cx="1282065" cy="1404620"/>
                <wp:effectExtent l="0" t="0" r="13335" b="22225"/>
                <wp:wrapSquare wrapText="bothSides"/>
                <wp:docPr id="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DEB81" w14:textId="6BC12607" w:rsidR="00757064" w:rsidRDefault="00757064" w:rsidP="00757064">
                            <w:pPr>
                              <w:shd w:val="clear" w:color="auto" w:fill="FDE9D9" w:themeFill="accent6" w:themeFillTint="33"/>
                            </w:pPr>
                            <w:r>
                              <w:t>EMPLOYER REGISTRATION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05526" id="_x0000_s1072" type="#_x0000_t202" style="position:absolute;margin-left:29.4pt;margin-top:22.5pt;width:100.9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">
                <v:textbox style="mso-fit-shape-to-text:t">
                  <w:txbxContent>
                    <w:p w14:paraId="171DEB81" w14:textId="6BC12607" w:rsidR="00757064" w:rsidRDefault="00757064" w:rsidP="00757064">
                      <w:pPr>
                        <w:shd w:val="clear" w:color="auto" w:fill="FDE9D9" w:themeFill="accent6" w:themeFillTint="33"/>
                      </w:pPr>
                      <w:r>
                        <w:t>EMPLOYER REGISTRATION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36C077" w14:textId="49415BCB" w:rsidR="0041157A" w:rsidRPr="00774E65" w:rsidRDefault="0041157A" w:rsidP="0041157A"/>
    <w:p w14:paraId="62826181" w14:textId="40ED12C4" w:rsidR="0041157A" w:rsidRPr="00774E65" w:rsidRDefault="00757064" w:rsidP="0041157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F5AD76" wp14:editId="728C5521">
                <wp:simplePos x="0" y="0"/>
                <wp:positionH relativeFrom="column">
                  <wp:posOffset>2725387</wp:posOffset>
                </wp:positionH>
                <wp:positionV relativeFrom="paragraph">
                  <wp:posOffset>94028</wp:posOffset>
                </wp:positionV>
                <wp:extent cx="0" cy="1032865"/>
                <wp:effectExtent l="0" t="0" r="38100" b="3429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876EE" id="Straight Connector 19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pt,7.4pt" to="214.6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" strokecolor="#282828 [2564]"/>
            </w:pict>
          </mc:Fallback>
        </mc:AlternateContent>
      </w:r>
    </w:p>
    <w:p w14:paraId="3EE38E9F" w14:textId="422D7B90" w:rsidR="0041157A" w:rsidRPr="00774E65" w:rsidRDefault="0041157A" w:rsidP="0041157A"/>
    <w:p w14:paraId="3AE32DCC" w14:textId="103E47F4" w:rsidR="0041157A" w:rsidRPr="00774E65" w:rsidRDefault="0041157A" w:rsidP="0041157A">
      <w:bookmarkStart w:id="0" w:name="_GoBack"/>
      <w:bookmarkEnd w:id="0"/>
    </w:p>
    <w:p w14:paraId="3860C240" w14:textId="2E509C6C" w:rsidR="0041157A" w:rsidRPr="00774E65" w:rsidRDefault="00757064" w:rsidP="004115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A598393" wp14:editId="14AC9A58">
                <wp:simplePos x="0" y="0"/>
                <wp:positionH relativeFrom="margin">
                  <wp:posOffset>2315589</wp:posOffset>
                </wp:positionH>
                <wp:positionV relativeFrom="paragraph">
                  <wp:posOffset>167186</wp:posOffset>
                </wp:positionV>
                <wp:extent cx="973455" cy="1404620"/>
                <wp:effectExtent l="0" t="0" r="17145" b="24130"/>
                <wp:wrapSquare wrapText="bothSides"/>
                <wp:docPr id="1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C8AA8" w14:textId="43DACC19" w:rsidR="0041157A" w:rsidRDefault="00757064" w:rsidP="00757064">
                            <w:pPr>
                              <w:shd w:val="clear" w:color="auto" w:fill="FDE9D9" w:themeFill="accent6" w:themeFillTint="33"/>
                            </w:pPr>
                            <w:r>
                              <w:t>DELETE 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598393" id="_x0000_s1073" type="#_x0000_t202" style="position:absolute;margin-left:182.35pt;margin-top:13.15pt;width:76.6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">
                <v:textbox style="mso-fit-shape-to-text:t">
                  <w:txbxContent>
                    <w:p w14:paraId="0BEC8AA8" w14:textId="43DACC19" w:rsidR="0041157A" w:rsidRDefault="00757064" w:rsidP="00757064">
                      <w:pPr>
                        <w:shd w:val="clear" w:color="auto" w:fill="FDE9D9" w:themeFill="accent6" w:themeFillTint="33"/>
                      </w:pPr>
                      <w:r>
                        <w:t>DELETE JOB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08F49A" w14:textId="255FBC4A" w:rsidR="0041157A" w:rsidRPr="00774E65" w:rsidRDefault="0041157A" w:rsidP="0041157A"/>
    <w:p w14:paraId="399CB29B" w14:textId="77777777" w:rsidR="0041157A" w:rsidRPr="00774E65" w:rsidRDefault="0041157A" w:rsidP="0041157A"/>
    <w:p w14:paraId="4B7CA51F" w14:textId="77777777" w:rsidR="0041157A" w:rsidRPr="00774E65" w:rsidRDefault="0041157A" w:rsidP="0041157A"/>
    <w:p w14:paraId="07D774AD" w14:textId="77777777" w:rsidR="0041157A" w:rsidRPr="00774E65" w:rsidRDefault="0041157A" w:rsidP="0041157A"/>
    <w:p w14:paraId="6FA3BF3A" w14:textId="77777777" w:rsidR="0041157A" w:rsidRPr="00774E65" w:rsidRDefault="0041157A" w:rsidP="0041157A"/>
    <w:p w14:paraId="77EBFE9E" w14:textId="77777777" w:rsidR="0041157A" w:rsidRPr="00774E65" w:rsidRDefault="0041157A" w:rsidP="0041157A"/>
    <w:p w14:paraId="3393D8A1" w14:textId="77777777" w:rsidR="0041157A" w:rsidRPr="00774E65" w:rsidRDefault="0041157A" w:rsidP="0041157A"/>
    <w:p w14:paraId="0083D45D" w14:textId="12F4389F" w:rsidR="00BB4F9C" w:rsidRPr="00BB4F9C" w:rsidRDefault="00BB4F9C" w:rsidP="0041157A"/>
    <w:sectPr w:rsidR="00BB4F9C" w:rsidRPr="00BB4F9C" w:rsidSect="0041157A"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5FA74" w14:textId="77777777" w:rsidR="007F10DC" w:rsidRDefault="007F10DC" w:rsidP="00E71C68">
      <w:pPr>
        <w:spacing w:after="0" w:line="240" w:lineRule="auto"/>
      </w:pPr>
      <w:r>
        <w:separator/>
      </w:r>
    </w:p>
  </w:endnote>
  <w:endnote w:type="continuationSeparator" w:id="0">
    <w:p w14:paraId="233A8C7F" w14:textId="77777777" w:rsidR="007F10DC" w:rsidRDefault="007F10DC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HGMinchoB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C7084" w14:textId="77777777" w:rsidR="0073702A" w:rsidRDefault="00737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96825" w14:textId="77777777" w:rsidR="0073702A" w:rsidRDefault="00737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F0425" w14:textId="77777777" w:rsidR="0073702A" w:rsidRDefault="00737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2F96D" w14:textId="77777777" w:rsidR="007F10DC" w:rsidRDefault="007F10DC" w:rsidP="00E71C68">
      <w:pPr>
        <w:spacing w:after="0" w:line="240" w:lineRule="auto"/>
      </w:pPr>
      <w:r>
        <w:separator/>
      </w:r>
    </w:p>
  </w:footnote>
  <w:footnote w:type="continuationSeparator" w:id="0">
    <w:p w14:paraId="79BAA2AA" w14:textId="77777777" w:rsidR="007F10DC" w:rsidRDefault="007F10DC" w:rsidP="00E7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E936D" w14:textId="77777777" w:rsidR="0073702A" w:rsidRDefault="007370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1DE7F" w14:textId="77777777" w:rsidR="0073702A" w:rsidRDefault="007370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E724D" w14:textId="77777777" w:rsidR="0073702A" w:rsidRDefault="007370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79"/>
    <w:rsid w:val="00006FB5"/>
    <w:rsid w:val="00011FF1"/>
    <w:rsid w:val="0002200E"/>
    <w:rsid w:val="0003441C"/>
    <w:rsid w:val="0006261B"/>
    <w:rsid w:val="000811F4"/>
    <w:rsid w:val="000B12EB"/>
    <w:rsid w:val="000B4B04"/>
    <w:rsid w:val="000B56BF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7F14"/>
    <w:rsid w:val="00281013"/>
    <w:rsid w:val="0029766D"/>
    <w:rsid w:val="002A071C"/>
    <w:rsid w:val="002B0C55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157A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85C94"/>
    <w:rsid w:val="005907CF"/>
    <w:rsid w:val="00595173"/>
    <w:rsid w:val="00596F7A"/>
    <w:rsid w:val="005A39E3"/>
    <w:rsid w:val="005A4B58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16E87"/>
    <w:rsid w:val="00720560"/>
    <w:rsid w:val="00727CDF"/>
    <w:rsid w:val="0073432E"/>
    <w:rsid w:val="00734AA9"/>
    <w:rsid w:val="0073702A"/>
    <w:rsid w:val="00750509"/>
    <w:rsid w:val="00754FFE"/>
    <w:rsid w:val="00757064"/>
    <w:rsid w:val="0076193A"/>
    <w:rsid w:val="007638B8"/>
    <w:rsid w:val="007730CE"/>
    <w:rsid w:val="00774E65"/>
    <w:rsid w:val="00782379"/>
    <w:rsid w:val="007A4F6C"/>
    <w:rsid w:val="007D2103"/>
    <w:rsid w:val="007D430A"/>
    <w:rsid w:val="007D735D"/>
    <w:rsid w:val="007D78D5"/>
    <w:rsid w:val="007E0CC0"/>
    <w:rsid w:val="007E191F"/>
    <w:rsid w:val="007E6D75"/>
    <w:rsid w:val="007F10DC"/>
    <w:rsid w:val="007F270D"/>
    <w:rsid w:val="00801B28"/>
    <w:rsid w:val="00802E4B"/>
    <w:rsid w:val="00806727"/>
    <w:rsid w:val="008121A2"/>
    <w:rsid w:val="00832A99"/>
    <w:rsid w:val="0083433E"/>
    <w:rsid w:val="008472CF"/>
    <w:rsid w:val="00857541"/>
    <w:rsid w:val="00861DE7"/>
    <w:rsid w:val="0087250B"/>
    <w:rsid w:val="00890994"/>
    <w:rsid w:val="0089195C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D180E"/>
    <w:rsid w:val="009F6BB1"/>
    <w:rsid w:val="00A02E9A"/>
    <w:rsid w:val="00A031B1"/>
    <w:rsid w:val="00A0722F"/>
    <w:rsid w:val="00A764AC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B4F9C"/>
    <w:rsid w:val="00BD0E87"/>
    <w:rsid w:val="00BD73DD"/>
    <w:rsid w:val="00BE022E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228C1"/>
    <w:rsid w:val="00D36652"/>
    <w:rsid w:val="00D53EDE"/>
    <w:rsid w:val="00D61901"/>
    <w:rsid w:val="00D62452"/>
    <w:rsid w:val="00DC5A24"/>
    <w:rsid w:val="00DF1303"/>
    <w:rsid w:val="00E126C5"/>
    <w:rsid w:val="00E126DB"/>
    <w:rsid w:val="00E21EF5"/>
    <w:rsid w:val="00E2507A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66B7"/>
    <w:rsid w:val="00ED7502"/>
    <w:rsid w:val="00EE06DF"/>
    <w:rsid w:val="00F03761"/>
    <w:rsid w:val="00F252A7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658321E4"/>
  <w15:docId w15:val="{C580FCD0-0444-4913-860D-01420638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167D"/>
    <w:pPr>
      <w:outlineLvl w:val="1"/>
    </w:pPr>
    <w:rPr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67D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7365D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7167D"/>
    <w:rPr>
      <w:rFonts w:asciiTheme="majorHAnsi" w:hAnsiTheme="majorHAnsi"/>
      <w:caps/>
      <w:color w:val="595959" w:themeColor="text1" w:themeTint="A6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F7167D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7365D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0D0FB4"/>
    <w:pPr>
      <w:spacing w:line="240" w:lineRule="auto"/>
      <w:jc w:val="center"/>
    </w:pPr>
    <w:rPr>
      <w:rFonts w:ascii="Microsoft Office Preview Font" w:hAnsi="Microsoft Office Preview Font"/>
      <w:color w:val="948A54" w:themeColor="background2" w:themeShade="80"/>
      <w:sz w:val="32"/>
      <w:szCs w:val="32"/>
    </w:rPr>
  </w:style>
  <w:style w:type="paragraph" w:styleId="NoSpacing">
    <w:name w:val="No Spacing"/>
    <w:uiPriority w:val="1"/>
    <w:qFormat/>
    <w:rsid w:val="000D0FB4"/>
    <w:pPr>
      <w:spacing w:after="0" w:line="240" w:lineRule="auto"/>
    </w:pPr>
    <w:rPr>
      <w:color w:val="262626" w:themeColor="accent1" w:themeShade="BF"/>
    </w:rPr>
  </w:style>
  <w:style w:type="character" w:customStyle="1" w:styleId="Subtitle2Char">
    <w:name w:val="Subtitle 2 Char"/>
    <w:basedOn w:val="Heading4Char"/>
    <w:link w:val="Subtitle2"/>
    <w:rsid w:val="000D0FB4"/>
    <w:rPr>
      <w:rFonts w:ascii="Microsoft Office Preview Font" w:hAnsi="Microsoft Office Preview Font"/>
      <w:color w:val="948A54" w:themeColor="background2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School%20project%20or%20report%20notebook%20ki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project or report notebook kit</Template>
  <TotalTime>1</TotalTime>
  <Pages>9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 Thomas</dc:creator>
  <cp:lastModifiedBy>Jasmine Thomas</cp:lastModifiedBy>
  <cp:revision>2</cp:revision>
  <dcterms:created xsi:type="dcterms:W3CDTF">2020-04-05T01:26:00Z</dcterms:created>
  <dcterms:modified xsi:type="dcterms:W3CDTF">2020-04-05T01:26:00Z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Applications">
    <vt:lpwstr>95;#zwd120;#448;#zwd140;#79;#tpl120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APTrustLevel">
    <vt:r8>1</vt:r8>
  </property>
</Properties>
</file>